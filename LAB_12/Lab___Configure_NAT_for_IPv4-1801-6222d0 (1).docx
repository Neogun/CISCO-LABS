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868D" w14:textId="706EAEB1" w:rsidR="00F1700E" w:rsidRPr="001C05A1" w:rsidRDefault="006444D1" w:rsidP="00F1700E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55A3617E89764354823379FEAC28E49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B34DF">
            <w:t>Лабораторная работа - Настройка NAT для IPv4</w:t>
          </w:r>
        </w:sdtContent>
      </w:sdt>
    </w:p>
    <w:p w14:paraId="70D7B8DE" w14:textId="6130A7D2" w:rsidR="00D778DF" w:rsidRPr="009A1CF4" w:rsidRDefault="00D778DF" w:rsidP="00D778DF">
      <w:pPr>
        <w:pStyle w:val="InstNoteRed"/>
      </w:pPr>
    </w:p>
    <w:p w14:paraId="1EDC2133" w14:textId="77777777" w:rsidR="00B24BB1" w:rsidRDefault="00B24BB1" w:rsidP="00B24BB1">
      <w:pPr>
        <w:pStyle w:val="1"/>
      </w:pPr>
      <w:r>
        <w:t>Топология</w:t>
      </w:r>
    </w:p>
    <w:p w14:paraId="1C7150E2" w14:textId="379A5060" w:rsidR="00361737" w:rsidRDefault="00361737" w:rsidP="00B24BB1">
      <w:pPr>
        <w:pStyle w:val="Visual"/>
      </w:pPr>
      <w:r>
        <w:rPr>
          <w:noProof/>
        </w:rPr>
        <w:drawing>
          <wp:inline distT="0" distB="0" distL="0" distR="0" wp14:anchorId="4C11F698" wp14:editId="4A835CF0">
            <wp:extent cx="6343650" cy="1737076"/>
            <wp:effectExtent l="0" t="0" r="0" b="0"/>
            <wp:docPr id="1" name="Picture 1" descr="There are 2 routers, 2 switches, and 2 PCs in this topology. Router R2 has a loopback interface. Router R2 g0/0/0 is connected to R1 G0/0/0. Router R1 G0/0/1 is connected to S1 F0/5.  S1 F0/1 is connected S2 F0/1. S1 F0/6 is connected to PC-A. S2 F0/18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620" cy="1747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910391" w14:textId="77777777" w:rsidR="00B24BB1" w:rsidRPr="00BB73FF" w:rsidRDefault="00B24BB1" w:rsidP="00B24BB1">
      <w:pPr>
        <w:pStyle w:val="1"/>
        <w:numPr>
          <w:ilvl w:val="0"/>
          <w:numId w:val="0"/>
        </w:numPr>
      </w:pPr>
      <w:r>
        <w:t>Таблица адресации</w:t>
      </w:r>
    </w:p>
    <w:tbl>
      <w:tblPr>
        <w:tblW w:w="1022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2555"/>
        <w:gridCol w:w="2555"/>
        <w:gridCol w:w="2555"/>
        <w:gridCol w:w="2556"/>
      </w:tblGrid>
      <w:tr w:rsidR="00B24BB1" w14:paraId="2287BEFC" w14:textId="77777777" w:rsidTr="00533E23">
        <w:trPr>
          <w:cantSplit/>
          <w:jc w:val="center"/>
        </w:trPr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42B183" w14:textId="77777777" w:rsidR="00B24BB1" w:rsidRPr="00E87D62" w:rsidRDefault="00B24BB1" w:rsidP="00533E23">
            <w:pPr>
              <w:pStyle w:val="TableHeading"/>
            </w:pPr>
            <w:r>
              <w:t>Устройство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DA0AE47" w14:textId="77777777" w:rsidR="00B24BB1" w:rsidRPr="00E87D62" w:rsidRDefault="00B24BB1" w:rsidP="00533E23">
            <w:pPr>
              <w:pStyle w:val="TableHeading"/>
            </w:pPr>
            <w:r>
              <w:t>Интерфейс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84AC2C4" w14:textId="77777777" w:rsidR="00B24BB1" w:rsidRPr="00E87D62" w:rsidRDefault="00B24BB1" w:rsidP="00533E23">
            <w:pPr>
              <w:pStyle w:val="TableHeading"/>
            </w:pPr>
            <w:r>
              <w:t>IP-адрес</w:t>
            </w:r>
          </w:p>
        </w:tc>
        <w:tc>
          <w:tcPr>
            <w:tcW w:w="2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71EC566" w14:textId="77777777" w:rsidR="00B24BB1" w:rsidRPr="00E87D62" w:rsidRDefault="00B24BB1" w:rsidP="00533E23">
            <w:pPr>
              <w:pStyle w:val="TableHeading"/>
            </w:pPr>
            <w:r>
              <w:t xml:space="preserve">Маска подсети </w:t>
            </w:r>
          </w:p>
        </w:tc>
      </w:tr>
      <w:tr w:rsidR="00B24BB1" w14:paraId="42DE5A3D" w14:textId="77777777" w:rsidTr="00533E23">
        <w:trPr>
          <w:cantSplit/>
          <w:jc w:val="center"/>
        </w:trPr>
        <w:tc>
          <w:tcPr>
            <w:tcW w:w="2555" w:type="dxa"/>
            <w:tcBorders>
              <w:bottom w:val="nil"/>
            </w:tcBorders>
            <w:vAlign w:val="bottom"/>
          </w:tcPr>
          <w:p w14:paraId="4CB696B9" w14:textId="77777777" w:rsidR="00B24BB1" w:rsidRDefault="00B24BB1" w:rsidP="00533E23">
            <w:pPr>
              <w:pStyle w:val="TableText"/>
            </w:pPr>
            <w:r>
              <w:t>R1</w:t>
            </w:r>
          </w:p>
        </w:tc>
        <w:tc>
          <w:tcPr>
            <w:tcW w:w="2555" w:type="dxa"/>
            <w:vAlign w:val="bottom"/>
          </w:tcPr>
          <w:p w14:paraId="13C1147F" w14:textId="77777777" w:rsidR="00B24BB1" w:rsidRDefault="00B24BB1" w:rsidP="00533E23">
            <w:pPr>
              <w:pStyle w:val="TableText"/>
            </w:pPr>
            <w:r>
              <w:t>G0/0/0</w:t>
            </w:r>
          </w:p>
        </w:tc>
        <w:tc>
          <w:tcPr>
            <w:tcW w:w="2555" w:type="dxa"/>
            <w:vAlign w:val="bottom"/>
          </w:tcPr>
          <w:p w14:paraId="713C0514" w14:textId="7990ED72" w:rsidR="00B24BB1" w:rsidRDefault="00B24BB1" w:rsidP="00533E23">
            <w:pPr>
              <w:pStyle w:val="TableText"/>
            </w:pPr>
            <w:r>
              <w:t>209.165.200.230</w:t>
            </w:r>
          </w:p>
        </w:tc>
        <w:tc>
          <w:tcPr>
            <w:tcW w:w="2556" w:type="dxa"/>
            <w:vAlign w:val="bottom"/>
          </w:tcPr>
          <w:p w14:paraId="269BD245" w14:textId="77777777" w:rsidR="00B24BB1" w:rsidRDefault="00B24BB1" w:rsidP="00533E23">
            <w:pPr>
              <w:pStyle w:val="TableText"/>
            </w:pPr>
            <w:r>
              <w:t>255.255.255.248</w:t>
            </w:r>
          </w:p>
        </w:tc>
      </w:tr>
      <w:tr w:rsidR="00B24BB1" w:rsidRPr="00470F98" w14:paraId="4B1C4192" w14:textId="77777777" w:rsidTr="00533E23">
        <w:trPr>
          <w:cantSplit/>
          <w:jc w:val="center"/>
        </w:trPr>
        <w:tc>
          <w:tcPr>
            <w:tcW w:w="2555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6738A056" w14:textId="77777777" w:rsidR="00B24BB1" w:rsidRPr="00470F98" w:rsidRDefault="00B24BB1" w:rsidP="00533E23">
            <w:pPr>
              <w:pStyle w:val="ConfigWindow"/>
            </w:pPr>
            <w:r>
              <w:t>R1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026BFCB4" w14:textId="77777777" w:rsidR="00B24BB1" w:rsidRPr="00470F98" w:rsidRDefault="00B24BB1" w:rsidP="00533E23">
            <w:pPr>
              <w:pStyle w:val="TableText"/>
            </w:pPr>
            <w:r>
              <w:t>G0/0/1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03CA49BB" w14:textId="77777777" w:rsidR="00B24BB1" w:rsidRPr="00470F98" w:rsidRDefault="00B24BB1" w:rsidP="00533E23">
            <w:pPr>
              <w:pStyle w:val="TableText"/>
            </w:pPr>
            <w:r>
              <w:t>192.168.1.1</w:t>
            </w:r>
          </w:p>
        </w:tc>
        <w:tc>
          <w:tcPr>
            <w:tcW w:w="2556" w:type="dxa"/>
            <w:shd w:val="clear" w:color="auto" w:fill="auto"/>
            <w:vAlign w:val="bottom"/>
          </w:tcPr>
          <w:p w14:paraId="027B313A" w14:textId="77777777" w:rsidR="00B24BB1" w:rsidRPr="00470F98" w:rsidRDefault="00B24BB1" w:rsidP="00533E23">
            <w:pPr>
              <w:pStyle w:val="TableText"/>
            </w:pPr>
            <w:r>
              <w:t>255.255.255.0</w:t>
            </w:r>
          </w:p>
        </w:tc>
      </w:tr>
      <w:tr w:rsidR="00B24BB1" w14:paraId="755D8180" w14:textId="77777777" w:rsidTr="00533E23">
        <w:trPr>
          <w:cantSplit/>
          <w:jc w:val="center"/>
        </w:trPr>
        <w:tc>
          <w:tcPr>
            <w:tcW w:w="2555" w:type="dxa"/>
            <w:tcBorders>
              <w:bottom w:val="nil"/>
            </w:tcBorders>
            <w:shd w:val="clear" w:color="auto" w:fill="auto"/>
            <w:vAlign w:val="bottom"/>
          </w:tcPr>
          <w:p w14:paraId="160C61E0" w14:textId="77777777" w:rsidR="00B24BB1" w:rsidRPr="00470F98" w:rsidRDefault="00B24BB1" w:rsidP="00533E23">
            <w:pPr>
              <w:pStyle w:val="TableText"/>
            </w:pPr>
            <w:r>
              <w:t>R2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74139E2C" w14:textId="77777777" w:rsidR="00B24BB1" w:rsidRDefault="00B24BB1" w:rsidP="00533E23">
            <w:pPr>
              <w:pStyle w:val="TableText"/>
            </w:pPr>
            <w:r>
              <w:t>G0/0/0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2FA7E8FC" w14:textId="6194B8EF" w:rsidR="00B24BB1" w:rsidRDefault="00B24BB1" w:rsidP="00533E23">
            <w:pPr>
              <w:pStyle w:val="TableText"/>
            </w:pPr>
            <w:r>
              <w:t>209.165.200.225</w:t>
            </w:r>
          </w:p>
        </w:tc>
        <w:tc>
          <w:tcPr>
            <w:tcW w:w="2556" w:type="dxa"/>
            <w:shd w:val="clear" w:color="auto" w:fill="auto"/>
            <w:vAlign w:val="bottom"/>
          </w:tcPr>
          <w:p w14:paraId="57A1CDB5" w14:textId="77777777" w:rsidR="00B24BB1" w:rsidRDefault="00B24BB1" w:rsidP="00533E23">
            <w:pPr>
              <w:pStyle w:val="TableText"/>
            </w:pPr>
            <w:r>
              <w:t>255.255.255.248</w:t>
            </w:r>
          </w:p>
        </w:tc>
      </w:tr>
      <w:tr w:rsidR="00B24BB1" w14:paraId="6B20FE4E" w14:textId="77777777" w:rsidTr="00533E23">
        <w:trPr>
          <w:cantSplit/>
          <w:jc w:val="center"/>
        </w:trPr>
        <w:tc>
          <w:tcPr>
            <w:tcW w:w="2555" w:type="dxa"/>
            <w:tcBorders>
              <w:top w:val="nil"/>
            </w:tcBorders>
            <w:shd w:val="clear" w:color="auto" w:fill="auto"/>
            <w:vAlign w:val="bottom"/>
          </w:tcPr>
          <w:p w14:paraId="1F3E0928" w14:textId="77777777" w:rsidR="00B24BB1" w:rsidRPr="00470F98" w:rsidRDefault="00B24BB1" w:rsidP="00533E23">
            <w:pPr>
              <w:pStyle w:val="ConfigWindow"/>
            </w:pPr>
            <w:r>
              <w:t>R2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29F20E89" w14:textId="77777777" w:rsidR="00B24BB1" w:rsidRPr="00470F98" w:rsidRDefault="00B24BB1" w:rsidP="00533E23">
            <w:pPr>
              <w:pStyle w:val="TableText"/>
            </w:pPr>
            <w:r>
              <w:t>Lo1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462470CA" w14:textId="77777777" w:rsidR="00B24BB1" w:rsidRDefault="00B24BB1" w:rsidP="00533E23">
            <w:pPr>
              <w:pStyle w:val="TableText"/>
            </w:pPr>
            <w:r>
              <w:t>209.165.200.1</w:t>
            </w:r>
          </w:p>
        </w:tc>
        <w:tc>
          <w:tcPr>
            <w:tcW w:w="2556" w:type="dxa"/>
            <w:shd w:val="clear" w:color="auto" w:fill="auto"/>
            <w:vAlign w:val="bottom"/>
          </w:tcPr>
          <w:p w14:paraId="7F07D91C" w14:textId="77777777" w:rsidR="00B24BB1" w:rsidRDefault="00B24BB1" w:rsidP="00533E23">
            <w:pPr>
              <w:pStyle w:val="TableText"/>
            </w:pPr>
            <w:r>
              <w:t>255.255.255.224</w:t>
            </w:r>
          </w:p>
        </w:tc>
      </w:tr>
      <w:tr w:rsidR="00B24BB1" w14:paraId="76191207" w14:textId="77777777" w:rsidTr="00533E23">
        <w:trPr>
          <w:cantSplit/>
          <w:jc w:val="center"/>
        </w:trPr>
        <w:tc>
          <w:tcPr>
            <w:tcW w:w="2555" w:type="dxa"/>
            <w:shd w:val="clear" w:color="auto" w:fill="auto"/>
            <w:vAlign w:val="bottom"/>
          </w:tcPr>
          <w:p w14:paraId="6BC8EF58" w14:textId="77777777" w:rsidR="00B24BB1" w:rsidRPr="00470F98" w:rsidRDefault="00B24BB1" w:rsidP="00533E23">
            <w:pPr>
              <w:pStyle w:val="TableText"/>
            </w:pPr>
            <w:r>
              <w:t>S1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1692EA4C" w14:textId="77777777" w:rsidR="00B24BB1" w:rsidRPr="00470F98" w:rsidRDefault="00B24BB1" w:rsidP="00533E23">
            <w:pPr>
              <w:pStyle w:val="TableText"/>
            </w:pPr>
            <w:r>
              <w:t>VLAN 1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1D332BAB" w14:textId="77777777" w:rsidR="00B24BB1" w:rsidRDefault="00B24BB1" w:rsidP="00533E23">
            <w:pPr>
              <w:pStyle w:val="TableText"/>
            </w:pPr>
            <w:r>
              <w:t>192.168.1.11</w:t>
            </w:r>
          </w:p>
        </w:tc>
        <w:tc>
          <w:tcPr>
            <w:tcW w:w="2556" w:type="dxa"/>
            <w:shd w:val="clear" w:color="auto" w:fill="auto"/>
            <w:vAlign w:val="bottom"/>
          </w:tcPr>
          <w:p w14:paraId="4F1F1297" w14:textId="77777777" w:rsidR="00B24BB1" w:rsidRDefault="00B24BB1" w:rsidP="00533E23">
            <w:pPr>
              <w:pStyle w:val="TableText"/>
            </w:pPr>
            <w:r>
              <w:t>255.255.255.0</w:t>
            </w:r>
          </w:p>
        </w:tc>
      </w:tr>
      <w:tr w:rsidR="00B24BB1" w14:paraId="4C0E8B24" w14:textId="77777777" w:rsidTr="00533E23">
        <w:trPr>
          <w:cantSplit/>
          <w:jc w:val="center"/>
        </w:trPr>
        <w:tc>
          <w:tcPr>
            <w:tcW w:w="2555" w:type="dxa"/>
            <w:shd w:val="clear" w:color="auto" w:fill="auto"/>
            <w:vAlign w:val="bottom"/>
          </w:tcPr>
          <w:p w14:paraId="3AD59B51" w14:textId="77777777" w:rsidR="00B24BB1" w:rsidRDefault="00B24BB1" w:rsidP="00533E23">
            <w:pPr>
              <w:pStyle w:val="TableText"/>
            </w:pPr>
            <w:r>
              <w:t>S2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2FB4472C" w14:textId="77777777" w:rsidR="00B24BB1" w:rsidRDefault="00B24BB1" w:rsidP="00533E23">
            <w:pPr>
              <w:pStyle w:val="TableText"/>
            </w:pPr>
            <w:r>
              <w:t>VLAN 1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321B272C" w14:textId="77777777" w:rsidR="00B24BB1" w:rsidRDefault="00B24BB1" w:rsidP="00533E23">
            <w:pPr>
              <w:pStyle w:val="TableText"/>
            </w:pPr>
            <w:r>
              <w:t>192.168.1.12</w:t>
            </w:r>
          </w:p>
        </w:tc>
        <w:tc>
          <w:tcPr>
            <w:tcW w:w="2556" w:type="dxa"/>
            <w:shd w:val="clear" w:color="auto" w:fill="auto"/>
            <w:vAlign w:val="bottom"/>
          </w:tcPr>
          <w:p w14:paraId="56BA81B3" w14:textId="77777777" w:rsidR="00B24BB1" w:rsidRDefault="00B24BB1" w:rsidP="00533E23">
            <w:pPr>
              <w:pStyle w:val="TableText"/>
            </w:pPr>
            <w:r>
              <w:t>255.255.255.0</w:t>
            </w:r>
          </w:p>
        </w:tc>
      </w:tr>
      <w:tr w:rsidR="00B24BB1" w14:paraId="55BF10F0" w14:textId="77777777" w:rsidTr="00533E23">
        <w:trPr>
          <w:cantSplit/>
          <w:jc w:val="center"/>
        </w:trPr>
        <w:tc>
          <w:tcPr>
            <w:tcW w:w="2555" w:type="dxa"/>
            <w:shd w:val="clear" w:color="auto" w:fill="auto"/>
            <w:vAlign w:val="bottom"/>
          </w:tcPr>
          <w:p w14:paraId="64FCB91F" w14:textId="77777777" w:rsidR="00B24BB1" w:rsidRPr="00470F98" w:rsidRDefault="00B24BB1" w:rsidP="00533E23">
            <w:pPr>
              <w:pStyle w:val="TableText"/>
            </w:pPr>
            <w:r>
              <w:t>PC-A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4E56BA52" w14:textId="77777777" w:rsidR="00B24BB1" w:rsidRPr="00470F98" w:rsidRDefault="00B24BB1" w:rsidP="00533E23">
            <w:pPr>
              <w:pStyle w:val="TableText"/>
            </w:pPr>
            <w:r>
              <w:t>NIC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7036B061" w14:textId="77777777" w:rsidR="00B24BB1" w:rsidRDefault="00B24BB1" w:rsidP="00533E23">
            <w:pPr>
              <w:pStyle w:val="TableText"/>
            </w:pPr>
            <w:r>
              <w:t>192.168.1.2</w:t>
            </w:r>
          </w:p>
        </w:tc>
        <w:tc>
          <w:tcPr>
            <w:tcW w:w="2556" w:type="dxa"/>
            <w:shd w:val="clear" w:color="auto" w:fill="auto"/>
            <w:vAlign w:val="bottom"/>
          </w:tcPr>
          <w:p w14:paraId="7D197C36" w14:textId="77777777" w:rsidR="00B24BB1" w:rsidRDefault="00B24BB1" w:rsidP="00533E23">
            <w:pPr>
              <w:pStyle w:val="TableText"/>
            </w:pPr>
            <w:r>
              <w:t>255.255.255.0</w:t>
            </w:r>
          </w:p>
        </w:tc>
      </w:tr>
      <w:tr w:rsidR="00B24BB1" w14:paraId="0A51515E" w14:textId="77777777" w:rsidTr="00533E23">
        <w:trPr>
          <w:cantSplit/>
          <w:jc w:val="center"/>
        </w:trPr>
        <w:tc>
          <w:tcPr>
            <w:tcW w:w="2555" w:type="dxa"/>
            <w:shd w:val="clear" w:color="auto" w:fill="auto"/>
            <w:vAlign w:val="bottom"/>
          </w:tcPr>
          <w:p w14:paraId="1DF9A1A1" w14:textId="77777777" w:rsidR="00B24BB1" w:rsidRDefault="00B24BB1" w:rsidP="00533E23">
            <w:pPr>
              <w:pStyle w:val="TableText"/>
            </w:pPr>
            <w:r>
              <w:t>PC-B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0CBA5A2F" w14:textId="77777777" w:rsidR="00B24BB1" w:rsidRDefault="00B24BB1" w:rsidP="00533E23">
            <w:pPr>
              <w:pStyle w:val="TableText"/>
            </w:pPr>
            <w:r>
              <w:t>NIC</w:t>
            </w:r>
          </w:p>
        </w:tc>
        <w:tc>
          <w:tcPr>
            <w:tcW w:w="2555" w:type="dxa"/>
            <w:shd w:val="clear" w:color="auto" w:fill="auto"/>
            <w:vAlign w:val="bottom"/>
          </w:tcPr>
          <w:p w14:paraId="6422757E" w14:textId="77777777" w:rsidR="00B24BB1" w:rsidRDefault="00B24BB1" w:rsidP="00533E23">
            <w:pPr>
              <w:pStyle w:val="TableText"/>
            </w:pPr>
            <w:r>
              <w:t>192.168.1.3</w:t>
            </w:r>
          </w:p>
        </w:tc>
        <w:tc>
          <w:tcPr>
            <w:tcW w:w="2556" w:type="dxa"/>
            <w:shd w:val="clear" w:color="auto" w:fill="auto"/>
            <w:vAlign w:val="bottom"/>
          </w:tcPr>
          <w:p w14:paraId="19025A5D" w14:textId="77777777" w:rsidR="00B24BB1" w:rsidRDefault="00B24BB1" w:rsidP="00533E23">
            <w:pPr>
              <w:pStyle w:val="TableText"/>
            </w:pPr>
            <w:r>
              <w:t>255.255.255.0</w:t>
            </w:r>
          </w:p>
        </w:tc>
      </w:tr>
    </w:tbl>
    <w:p w14:paraId="6CAB43BC" w14:textId="77777777" w:rsidR="00B24BB1" w:rsidRPr="00BB73FF" w:rsidRDefault="00B24BB1" w:rsidP="00B24BB1">
      <w:pPr>
        <w:pStyle w:val="1"/>
        <w:numPr>
          <w:ilvl w:val="0"/>
          <w:numId w:val="0"/>
        </w:numPr>
      </w:pPr>
      <w:r>
        <w:t>Цели</w:t>
      </w:r>
    </w:p>
    <w:p w14:paraId="0152732B" w14:textId="77777777" w:rsidR="00B24BB1" w:rsidRPr="004C0909" w:rsidRDefault="00B24BB1" w:rsidP="00B24BB1">
      <w:pPr>
        <w:pStyle w:val="BodyTextL25Bold"/>
      </w:pPr>
      <w:r>
        <w:t>Часть 1. Создание сети и настройка основных параметров устройства</w:t>
      </w:r>
    </w:p>
    <w:p w14:paraId="5318F370" w14:textId="77777777" w:rsidR="00B24BB1" w:rsidRDefault="00B24BB1" w:rsidP="00B24BB1">
      <w:pPr>
        <w:pStyle w:val="BodyTextL25Bold"/>
      </w:pPr>
      <w:r>
        <w:t>Часть 2. Настройка и проверка NAT для IPv4</w:t>
      </w:r>
    </w:p>
    <w:p w14:paraId="7F400014" w14:textId="77777777" w:rsidR="00B24BB1" w:rsidRDefault="00B24BB1" w:rsidP="00B24BB1">
      <w:pPr>
        <w:pStyle w:val="BodyTextL25Bold"/>
      </w:pPr>
      <w:r>
        <w:t>Часть 3. Настройка и проверка PAT для IPv4</w:t>
      </w:r>
    </w:p>
    <w:p w14:paraId="554FF640" w14:textId="77777777" w:rsidR="00B24BB1" w:rsidRDefault="00B24BB1" w:rsidP="00B24BB1">
      <w:pPr>
        <w:pStyle w:val="BodyTextL25Bold"/>
      </w:pPr>
      <w:r>
        <w:t>Часть 4. Настройка и проверка статического NAT для IPv4.</w:t>
      </w:r>
    </w:p>
    <w:p w14:paraId="77A6E02B" w14:textId="77777777" w:rsidR="00B24BB1" w:rsidRPr="00C07FD9" w:rsidRDefault="00B24BB1" w:rsidP="00B24BB1">
      <w:pPr>
        <w:pStyle w:val="1"/>
      </w:pPr>
      <w:r>
        <w:t>Общие сведения/сценарий</w:t>
      </w:r>
    </w:p>
    <w:p w14:paraId="57F2D98A" w14:textId="77777777" w:rsidR="00B24BB1" w:rsidRDefault="00B24BB1" w:rsidP="00B24BB1">
      <w:pPr>
        <w:pStyle w:val="BodyTextL25"/>
      </w:pPr>
      <w:r>
        <w:t>Преобразование (NAT) — это процесс, при котором сетевое устройство, например маршрутизатор Cisco, назначает публичный адрес узлам в пределах частной сети. NAT используют для сокращения количества публичных IP-адресов, используемых организацией, поскольку количество доступных публичных IPv4-адресов ограничено.</w:t>
      </w:r>
    </w:p>
    <w:p w14:paraId="1A907028" w14:textId="3C67DF60" w:rsidR="00B24BB1" w:rsidRDefault="00B24BB1" w:rsidP="00B24BB1">
      <w:pPr>
        <w:pStyle w:val="BodyTextL25"/>
      </w:pPr>
      <w:r>
        <w:lastRenderedPageBreak/>
        <w:t>Интернет-провайдер выделил компании общедоступное пространство IP-адресов 209.165.200.224/29. Эта сеть используется для обращения к каналу между маршрутизатором ISP (R2) и шлюзом компании (R1). Первый адрес (209.165.200.225) назначается интерфейсу g0/0 на R2, а последний адрес (209.165.200.230) назначается интерфейсу g0/0/0 на R1. Остальные адреса (209.165.200.226-209.165.200.229) будут использоваться для предоставления доступа в Интернет хостам компании. Маршрут по умолчанию используется от R1 до R2. Подключение интернет-провайдера к Интернету смоделировано loopback-адресом на маршрутизаторе интернет-провайдера.</w:t>
      </w:r>
    </w:p>
    <w:p w14:paraId="322B6D06" w14:textId="77777777" w:rsidR="00B24BB1" w:rsidRDefault="00B24BB1" w:rsidP="00B24BB1">
      <w:pPr>
        <w:pStyle w:val="BodyTextL25"/>
      </w:pPr>
      <w:r>
        <w:t>В этой лабораторной работе  вы будете настраивать различные типы NAT. Вы выполните тестирование, отображение и проверку осуществления всех преобразований и проанализируете статистику NAT/PAT для контроля процесса.</w:t>
      </w:r>
    </w:p>
    <w:p w14:paraId="47024563" w14:textId="77777777" w:rsidR="00B24BB1" w:rsidRDefault="00B24BB1" w:rsidP="00B24BB1">
      <w:pPr>
        <w:pStyle w:val="BodyTextL25"/>
        <w:rPr>
          <w:b/>
        </w:rPr>
      </w:pPr>
      <w:r>
        <w:rPr>
          <w:b/>
        </w:rPr>
        <w:t>Примечание</w:t>
      </w:r>
      <w:r>
        <w:t>: Маршрутизаторы, используемые в практических лабораторных работах CCNA, - это Cisco 4221 с Cisco IOS XE Release 16.9.3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3D2CC85F" w14:textId="77777777" w:rsidR="00B24BB1" w:rsidRDefault="00B24BB1" w:rsidP="00B24BB1">
      <w:pPr>
        <w:pStyle w:val="BodyTextL25"/>
      </w:pPr>
      <w:r>
        <w:rPr>
          <w:b/>
        </w:rPr>
        <w:t xml:space="preserve">Примечание. </w:t>
      </w:r>
      <w:r w:rsidRPr="0034604B">
        <w:t>Убедитесь, что у всех маршрутизаторов и коммутаторов была удалена начальная конфигурация. Если вы не уверены в этом, обратитесь к инструктору.</w:t>
      </w:r>
    </w:p>
    <w:p w14:paraId="49C9CB93" w14:textId="77777777" w:rsidR="00B24BB1" w:rsidRDefault="00B24BB1" w:rsidP="00B24BB1">
      <w:pPr>
        <w:pStyle w:val="1"/>
      </w:pPr>
      <w:r>
        <w:t>Необходимые ресурсы</w:t>
      </w:r>
    </w:p>
    <w:p w14:paraId="5D939440" w14:textId="77777777" w:rsidR="00B24BB1" w:rsidRDefault="00B24BB1" w:rsidP="00B24BB1">
      <w:pPr>
        <w:pStyle w:val="Bulletlevel1"/>
        <w:spacing w:before="60" w:after="60" w:line="276" w:lineRule="auto"/>
      </w:pPr>
      <w:r>
        <w:t>2 маршрутизатора (Cisco 4221 с универсальным образом Cisco IOS XE версии 16.9.4 или аналогичным)</w:t>
      </w:r>
    </w:p>
    <w:p w14:paraId="01AB50E4" w14:textId="77777777" w:rsidR="00B24BB1" w:rsidRDefault="00B24BB1" w:rsidP="00B24BB1">
      <w:pPr>
        <w:pStyle w:val="Bulletlevel1"/>
        <w:spacing w:before="60" w:after="60" w:line="276" w:lineRule="auto"/>
      </w:pPr>
      <w:r>
        <w:t>2 коммутатора (Cisco 2960 с операционной системой Cisco IOS 15.2(2) (образ lanbasek9) или аналогичная модель)</w:t>
      </w:r>
    </w:p>
    <w:p w14:paraId="244AF50D" w14:textId="77777777" w:rsidR="00B24BB1" w:rsidRDefault="00B24BB1" w:rsidP="00B24BB1">
      <w:pPr>
        <w:pStyle w:val="Bulletlevel1"/>
        <w:spacing w:before="60" w:after="60" w:line="276" w:lineRule="auto"/>
      </w:pPr>
      <w:r>
        <w:t>2 ПК (ОС Windows с программой эмуляции терминалов, такой как Tera Term)</w:t>
      </w:r>
    </w:p>
    <w:p w14:paraId="6AA7AC5E" w14:textId="77777777" w:rsidR="00B24BB1" w:rsidRDefault="00B24BB1" w:rsidP="00B24BB1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3D8C8F47" w14:textId="77777777" w:rsidR="00B24BB1" w:rsidRDefault="00B24BB1" w:rsidP="00B24BB1">
      <w:pPr>
        <w:pStyle w:val="Bulletlevel1"/>
        <w:spacing w:before="60" w:after="60" w:line="276" w:lineRule="auto"/>
      </w:pPr>
      <w:r>
        <w:t>Кабели Ethernet, расположенные в соответствии с топологией</w:t>
      </w:r>
    </w:p>
    <w:p w14:paraId="54617DAB" w14:textId="77777777" w:rsidR="00B24BB1" w:rsidRDefault="00B24BB1" w:rsidP="00B24BB1">
      <w:pPr>
        <w:pStyle w:val="1"/>
      </w:pPr>
      <w:r>
        <w:t>Инструкции</w:t>
      </w:r>
    </w:p>
    <w:p w14:paraId="3B1EF205" w14:textId="77777777" w:rsidR="00B24BB1" w:rsidRPr="004C0909" w:rsidRDefault="00B24BB1" w:rsidP="00B24BB1">
      <w:pPr>
        <w:pStyle w:val="2"/>
      </w:pPr>
      <w:r>
        <w:t>Создание сети и настройка основных параметров устройства</w:t>
      </w:r>
    </w:p>
    <w:p w14:paraId="2D378F0C" w14:textId="77777777" w:rsidR="00B24BB1" w:rsidRDefault="00B24BB1" w:rsidP="00B24BB1">
      <w:pPr>
        <w:pStyle w:val="BodyTextL25"/>
      </w:pPr>
      <w:r>
        <w:t>В первой части лабораторной работы вам предстоит создать топологию сети и настроить базовые параметры для узлов ПК и коммутаторов.</w:t>
      </w:r>
    </w:p>
    <w:p w14:paraId="4777820C" w14:textId="77777777" w:rsidR="00B24BB1" w:rsidRDefault="00B24BB1" w:rsidP="00B24BB1">
      <w:pPr>
        <w:pStyle w:val="3"/>
      </w:pPr>
      <w:r>
        <w:t>Подключите кабели сети согласно приведенной топологии.</w:t>
      </w:r>
    </w:p>
    <w:p w14:paraId="4EC4D329" w14:textId="77777777" w:rsidR="00B24BB1" w:rsidRDefault="00B24BB1" w:rsidP="00B24BB1">
      <w:pPr>
        <w:pStyle w:val="BodyTextL25"/>
      </w:pPr>
      <w:r>
        <w:t>Подключите устройства в соответствии с топологией и подсоедините соответствующие кабели.</w:t>
      </w:r>
    </w:p>
    <w:p w14:paraId="6FE5ACB3" w14:textId="77777777" w:rsidR="00B24BB1" w:rsidRDefault="00B24BB1" w:rsidP="00B24BB1">
      <w:pPr>
        <w:pStyle w:val="3"/>
      </w:pPr>
      <w:r>
        <w:t>Произведите базовую настройку маршрутизаторов.</w:t>
      </w:r>
    </w:p>
    <w:p w14:paraId="0FDD8093" w14:textId="7FFFB2F0" w:rsidR="00C017CB" w:rsidRDefault="00C017CB" w:rsidP="00C017CB">
      <w:pPr>
        <w:pStyle w:val="ConfigWindow"/>
      </w:pPr>
      <w:r>
        <w:t>Откройте окно конфигурации</w:t>
      </w:r>
    </w:p>
    <w:p w14:paraId="4CE7128E" w14:textId="07562BDD" w:rsidR="00B24BB1" w:rsidRDefault="00B24BB1" w:rsidP="00C017CB">
      <w:pPr>
        <w:pStyle w:val="SubStepAlpha"/>
        <w:spacing w:before="0"/>
      </w:pPr>
      <w:r>
        <w:t>Назначьте маршрутизатору имя устройства.</w:t>
      </w:r>
    </w:p>
    <w:p w14:paraId="6D03DE95" w14:textId="77777777" w:rsidR="00B24BB1" w:rsidRDefault="00B24BB1" w:rsidP="00B24BB1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45A4D6AF" w14:textId="77777777" w:rsidR="00B24BB1" w:rsidRDefault="00B24BB1" w:rsidP="00B24BB1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4FF4FC65" w14:textId="77777777" w:rsidR="00B24BB1" w:rsidRDefault="00B24BB1" w:rsidP="00B24BB1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2E9757AD" w14:textId="77777777" w:rsidR="00B24BB1" w:rsidRDefault="00B24BB1" w:rsidP="00B24BB1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694CF2F8" w14:textId="77777777" w:rsidR="00B24BB1" w:rsidRDefault="00B24BB1" w:rsidP="00B24BB1">
      <w:pPr>
        <w:pStyle w:val="SubStepAlpha"/>
      </w:pPr>
      <w:r>
        <w:lastRenderedPageBreak/>
        <w:t>Зашифруйте открытые пароли.</w:t>
      </w:r>
    </w:p>
    <w:p w14:paraId="73D61080" w14:textId="77777777" w:rsidR="00B24BB1" w:rsidRDefault="00B24BB1" w:rsidP="00B24BB1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28BD3AA8" w14:textId="77777777" w:rsidR="00B24BB1" w:rsidRDefault="00B24BB1" w:rsidP="00B24BB1">
      <w:pPr>
        <w:pStyle w:val="SubStepAlpha"/>
      </w:pPr>
      <w:r>
        <w:t>Настройте IP-адресации интерфейса, как указано в таблице выше.</w:t>
      </w:r>
    </w:p>
    <w:p w14:paraId="2C314232" w14:textId="7A599360" w:rsidR="00B24BB1" w:rsidRDefault="00B24BB1" w:rsidP="00B24BB1">
      <w:pPr>
        <w:pStyle w:val="SubStepAlpha"/>
      </w:pPr>
      <w:r>
        <w:t xml:space="preserve">Настройте маршрут по умолчанию. от R2 </w:t>
      </w:r>
      <w:proofErr w:type="gramStart"/>
      <w:r>
        <w:t>до  R</w:t>
      </w:r>
      <w:proofErr w:type="gramEnd"/>
      <w:r>
        <w:t>1.</w:t>
      </w:r>
    </w:p>
    <w:p w14:paraId="41A6278A" w14:textId="77777777" w:rsidR="00B24BB1" w:rsidRDefault="00B24BB1" w:rsidP="00B24BB1">
      <w:pPr>
        <w:pStyle w:val="SubStepAlpha"/>
      </w:pPr>
      <w:r>
        <w:t>Сохраните текущую конфигурацию в файл загрузочной конфигурации.</w:t>
      </w:r>
    </w:p>
    <w:p w14:paraId="3006DAC5" w14:textId="121E24CF" w:rsidR="00F324AC" w:rsidRDefault="00F324AC" w:rsidP="00F324AC">
      <w:pPr>
        <w:pStyle w:val="ConfigWindow"/>
      </w:pPr>
      <w:r>
        <w:t>Закройте окно настройки.</w:t>
      </w:r>
    </w:p>
    <w:p w14:paraId="482C52CA" w14:textId="26373C09" w:rsidR="00B24BB1" w:rsidRPr="00013934" w:rsidRDefault="00B24BB1" w:rsidP="00F324AC">
      <w:pPr>
        <w:pStyle w:val="3"/>
        <w:spacing w:before="120"/>
      </w:pPr>
      <w:r>
        <w:t>Настройте базовые параметры каждого коммутатора.</w:t>
      </w:r>
    </w:p>
    <w:p w14:paraId="60CB22C6" w14:textId="4C89C925" w:rsidR="00F324AC" w:rsidRDefault="00F324AC" w:rsidP="00F324AC">
      <w:pPr>
        <w:pStyle w:val="ConfigWindow"/>
      </w:pPr>
      <w:r>
        <w:t>Откройте окно конфигурации</w:t>
      </w:r>
    </w:p>
    <w:p w14:paraId="2039F648" w14:textId="766D7915" w:rsidR="00B24BB1" w:rsidRDefault="00B24BB1" w:rsidP="00F324AC">
      <w:pPr>
        <w:pStyle w:val="SubStepAlpha"/>
        <w:spacing w:before="0"/>
      </w:pPr>
      <w:r>
        <w:t>Присвойте коммутатору имя устройства.</w:t>
      </w:r>
    </w:p>
    <w:p w14:paraId="12CB96F9" w14:textId="77777777" w:rsidR="00B24BB1" w:rsidRDefault="00B24BB1" w:rsidP="00B24BB1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63C32FB7" w14:textId="77777777" w:rsidR="00B24BB1" w:rsidRDefault="00B24BB1" w:rsidP="00B24BB1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7724B601" w14:textId="77777777" w:rsidR="00B24BB1" w:rsidRDefault="00B24BB1" w:rsidP="00B24BB1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35196986" w14:textId="77777777" w:rsidR="00B24BB1" w:rsidRDefault="00B24BB1" w:rsidP="00B24BB1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46B0B8F5" w14:textId="77777777" w:rsidR="00B24BB1" w:rsidRDefault="00B24BB1" w:rsidP="00B24BB1">
      <w:pPr>
        <w:pStyle w:val="SubStepAlpha"/>
      </w:pPr>
      <w:r>
        <w:t>Зашифруйте открытые пароли.</w:t>
      </w:r>
    </w:p>
    <w:p w14:paraId="19016E51" w14:textId="77777777" w:rsidR="00B24BB1" w:rsidRDefault="00B24BB1" w:rsidP="00B24BB1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644BD73A" w14:textId="77777777" w:rsidR="00B24BB1" w:rsidRDefault="00B24BB1" w:rsidP="00B24BB1">
      <w:pPr>
        <w:pStyle w:val="SubStepAlpha"/>
      </w:pPr>
      <w:r>
        <w:t>Выключите все интерфейсы, которые не будут использоваться.</w:t>
      </w:r>
    </w:p>
    <w:p w14:paraId="5901D114" w14:textId="77777777" w:rsidR="00B24BB1" w:rsidRDefault="00B24BB1" w:rsidP="00B24BB1">
      <w:pPr>
        <w:pStyle w:val="SubStepAlpha"/>
      </w:pPr>
      <w:r>
        <w:t>Настройте IP-адресации интерфейса, как указано в таблице выше.</w:t>
      </w:r>
    </w:p>
    <w:p w14:paraId="79FA03AE" w14:textId="77777777" w:rsidR="00B24BB1" w:rsidRDefault="00B24BB1" w:rsidP="00B24BB1">
      <w:pPr>
        <w:pStyle w:val="SubStepAlpha"/>
      </w:pPr>
      <w:r>
        <w:t>Сохраните текущую конфигурацию в файл загрузочной конфигурации.</w:t>
      </w:r>
    </w:p>
    <w:p w14:paraId="2E7F76DF" w14:textId="3163F6E1" w:rsidR="00F324AC" w:rsidRDefault="00F324AC" w:rsidP="00F324AC">
      <w:pPr>
        <w:pStyle w:val="ConfigWindow"/>
      </w:pPr>
      <w:r>
        <w:t>Закройте окно настройки.</w:t>
      </w:r>
    </w:p>
    <w:p w14:paraId="6905AC56" w14:textId="2CFE2FE0" w:rsidR="00B24BB1" w:rsidRDefault="00B24BB1" w:rsidP="00F324AC">
      <w:pPr>
        <w:pStyle w:val="2"/>
        <w:spacing w:before="120"/>
      </w:pPr>
      <w:r>
        <w:t>Настройка и проверка NAT для IPv4.</w:t>
      </w:r>
    </w:p>
    <w:p w14:paraId="19B1496B" w14:textId="77777777" w:rsidR="00B24BB1" w:rsidRDefault="00B24BB1" w:rsidP="00B24BB1">
      <w:pPr>
        <w:pStyle w:val="BodyTextL25"/>
      </w:pPr>
      <w:r>
        <w:t>В части 2 необходимо настроить и проверить NAT для IPv4.</w:t>
      </w:r>
    </w:p>
    <w:p w14:paraId="415A501C" w14:textId="77777777" w:rsidR="00B24BB1" w:rsidRDefault="00B24BB1" w:rsidP="00B24BB1">
      <w:pPr>
        <w:pStyle w:val="3"/>
      </w:pPr>
      <w:r>
        <w:t xml:space="preserve">Настройте NAT на R1, используя пул из трех адресов 209.165.200.226-209.165.200.228. </w:t>
      </w:r>
    </w:p>
    <w:p w14:paraId="74FC962F" w14:textId="7BC04F05" w:rsidR="00F324AC" w:rsidRDefault="00F324AC" w:rsidP="00F324AC">
      <w:pPr>
        <w:pStyle w:val="ConfigWindow"/>
      </w:pPr>
      <w:r>
        <w:t>Откройте окно конфигурации</w:t>
      </w:r>
    </w:p>
    <w:p w14:paraId="40C00B87" w14:textId="444DBA9B" w:rsidR="00B24BB1" w:rsidRDefault="00B24BB1" w:rsidP="00F324AC">
      <w:pPr>
        <w:pStyle w:val="SubStepAlpha"/>
        <w:spacing w:before="0"/>
      </w:pPr>
      <w:r>
        <w:t>Настройте простой список доступа, который определяет, какие хосты будут разрешены для трансляции. В этом случае все устройства в локальной сети R1 имеют право на трансляцию.</w:t>
      </w:r>
    </w:p>
    <w:p w14:paraId="22870D37" w14:textId="77777777" w:rsidR="00B24BB1" w:rsidRPr="00F1700E" w:rsidRDefault="00B24BB1" w:rsidP="006943EB">
      <w:pPr>
        <w:pStyle w:val="CMD"/>
        <w:rPr>
          <w:lang w:val="en-US"/>
        </w:rPr>
      </w:pPr>
      <w:r w:rsidRPr="00F1700E">
        <w:rPr>
          <w:lang w:val="en-US"/>
        </w:rPr>
        <w:t xml:space="preserve">R1(config)# </w:t>
      </w:r>
      <w:r w:rsidRPr="00F1700E">
        <w:rPr>
          <w:b/>
          <w:lang w:val="en-US"/>
        </w:rPr>
        <w:t>access-list 1 permit 192.168.1.0 0.0.0.255</w:t>
      </w:r>
      <w:r w:rsidRPr="00F1700E">
        <w:rPr>
          <w:lang w:val="en-US"/>
        </w:rPr>
        <w:t xml:space="preserve"> </w:t>
      </w:r>
    </w:p>
    <w:p w14:paraId="3212C249" w14:textId="77777777" w:rsidR="00B24BB1" w:rsidRPr="00266A4E" w:rsidRDefault="00B24BB1" w:rsidP="00266A4E">
      <w:pPr>
        <w:pStyle w:val="SubStepAlpha"/>
      </w:pPr>
      <w:r>
        <w:t>Создайте пул NAT и укажите ему имя и диапазон используемых адресов.</w:t>
      </w:r>
    </w:p>
    <w:p w14:paraId="14B4330E" w14:textId="77777777" w:rsidR="00B24BB1" w:rsidRPr="00F1700E" w:rsidRDefault="00B24BB1" w:rsidP="006943EB">
      <w:pPr>
        <w:pStyle w:val="CMD"/>
        <w:rPr>
          <w:lang w:val="en-US"/>
        </w:rPr>
      </w:pPr>
      <w:r w:rsidRPr="00F1700E">
        <w:rPr>
          <w:lang w:val="en-US"/>
        </w:rPr>
        <w:t xml:space="preserve">R1(config)#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pool PUBLIC_ACCESS 209.165.200.226 209.165.200.228 netmask 255.255.255.248</w:t>
      </w:r>
      <w:r w:rsidRPr="00F1700E">
        <w:rPr>
          <w:lang w:val="en-US"/>
        </w:rPr>
        <w:t xml:space="preserve"> </w:t>
      </w:r>
    </w:p>
    <w:p w14:paraId="60174CF7" w14:textId="77777777" w:rsidR="00B24BB1" w:rsidRPr="00266A4E" w:rsidRDefault="00B24BB1" w:rsidP="00266A4E">
      <w:pPr>
        <w:pStyle w:val="BodyTextL50"/>
      </w:pPr>
      <w:r>
        <w:rPr>
          <w:b/>
        </w:rPr>
        <w:t>Примечание.</w:t>
      </w:r>
      <w:r w:rsidRPr="00266A4E">
        <w:t xml:space="preserve"> Параметр маски сети не является разделителем IP-адресов. Это должна быть правильная маска подсети для назначенных адресов, даже если вы используете не все адреса подсети в пуле. </w:t>
      </w:r>
    </w:p>
    <w:p w14:paraId="78F0985D" w14:textId="77777777" w:rsidR="00B24BB1" w:rsidRPr="00266A4E" w:rsidRDefault="00B24BB1" w:rsidP="00266A4E">
      <w:pPr>
        <w:pStyle w:val="SubStepAlpha"/>
      </w:pPr>
      <w:r>
        <w:t>Настройте перевод, связывая ACL и пул с процессом преобразования.</w:t>
      </w:r>
    </w:p>
    <w:p w14:paraId="4112128F" w14:textId="77777777" w:rsidR="00B24BB1" w:rsidRPr="00F1700E" w:rsidRDefault="00B24BB1" w:rsidP="006943EB">
      <w:pPr>
        <w:pStyle w:val="CMD"/>
        <w:rPr>
          <w:lang w:val="en-US"/>
        </w:rPr>
      </w:pPr>
      <w:r w:rsidRPr="00F1700E">
        <w:rPr>
          <w:lang w:val="en-US"/>
        </w:rPr>
        <w:t xml:space="preserve">R1(config)#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inside source list 1 pool PUBLIC_ACCESS</w:t>
      </w:r>
      <w:r w:rsidRPr="00F1700E">
        <w:rPr>
          <w:lang w:val="en-US"/>
        </w:rPr>
        <w:t xml:space="preserve"> </w:t>
      </w:r>
    </w:p>
    <w:p w14:paraId="6D5ECBA4" w14:textId="407E5927" w:rsidR="00B24BB1" w:rsidRPr="00266A4E" w:rsidRDefault="00B24BB1" w:rsidP="00266A4E">
      <w:pPr>
        <w:pStyle w:val="BodyTextL50"/>
      </w:pPr>
      <w:r>
        <w:rPr>
          <w:b/>
        </w:rPr>
        <w:t>Примечание</w:t>
      </w:r>
      <w:r w:rsidRPr="00266A4E">
        <w:t xml:space="preserve">: Три очень важных момента. Во-первых, слово «inside» имеет решающее значение для работы такого рода NAT. Если вы опустить его, NAT не будет работать. Во-вторых, номер списка — это номер ACL, настроенный на предыдущем шаге. В-третьих, имя пула чувствительно к регистру. </w:t>
      </w:r>
    </w:p>
    <w:p w14:paraId="68B74EA8" w14:textId="264F7E3C" w:rsidR="00B24BB1" w:rsidRPr="00266A4E" w:rsidRDefault="00B24BB1" w:rsidP="00266A4E">
      <w:pPr>
        <w:pStyle w:val="SubStepAlpha"/>
      </w:pPr>
      <w:r>
        <w:t xml:space="preserve">Задайте внутренний (inside) интерфейс. </w:t>
      </w:r>
    </w:p>
    <w:p w14:paraId="5B517B71" w14:textId="77777777" w:rsidR="00B24BB1" w:rsidRPr="00266A4E" w:rsidRDefault="00B24BB1" w:rsidP="006943EB">
      <w:pPr>
        <w:pStyle w:val="CMD"/>
      </w:pPr>
      <w:r>
        <w:t xml:space="preserve">R1(config)# </w:t>
      </w:r>
      <w:r w:rsidRPr="006943EB">
        <w:rPr>
          <w:b/>
        </w:rPr>
        <w:t>interface g0/0/1</w:t>
      </w:r>
    </w:p>
    <w:p w14:paraId="5FF973EB" w14:textId="77777777" w:rsidR="00B24BB1" w:rsidRPr="00F1700E" w:rsidRDefault="00B24BB1" w:rsidP="006943EB">
      <w:pPr>
        <w:pStyle w:val="CMD"/>
        <w:rPr>
          <w:lang w:val="en-US"/>
        </w:rPr>
      </w:pPr>
      <w:r w:rsidRPr="00F1700E">
        <w:rPr>
          <w:lang w:val="en-US"/>
        </w:rPr>
        <w:lastRenderedPageBreak/>
        <w:t>R1(config-</w:t>
      </w:r>
      <w:proofErr w:type="gramStart"/>
      <w:r w:rsidRPr="00F1700E">
        <w:rPr>
          <w:lang w:val="en-US"/>
        </w:rPr>
        <w:t>if)#</w:t>
      </w:r>
      <w:proofErr w:type="gram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inside</w:t>
      </w:r>
    </w:p>
    <w:p w14:paraId="7FE0DE5A" w14:textId="2766F486" w:rsidR="00B24BB1" w:rsidRPr="00266A4E" w:rsidRDefault="00B24BB1" w:rsidP="00266A4E">
      <w:pPr>
        <w:pStyle w:val="SubStepAlpha"/>
      </w:pPr>
      <w:r>
        <w:t>Определите внешний (</w:t>
      </w:r>
      <w:proofErr w:type="spellStart"/>
      <w:r>
        <w:t>outside</w:t>
      </w:r>
      <w:proofErr w:type="spellEnd"/>
      <w:r>
        <w:t>) интерфейс.</w:t>
      </w:r>
    </w:p>
    <w:p w14:paraId="70BF16AF" w14:textId="77777777" w:rsidR="00B24BB1" w:rsidRPr="00266A4E" w:rsidRDefault="00B24BB1" w:rsidP="006943EB">
      <w:pPr>
        <w:pStyle w:val="CMD"/>
      </w:pPr>
      <w:r>
        <w:t>R1(config)#</w:t>
      </w:r>
      <w:r w:rsidRPr="006943EB">
        <w:rPr>
          <w:b/>
        </w:rPr>
        <w:t xml:space="preserve"> interface g0/0/0</w:t>
      </w:r>
    </w:p>
    <w:p w14:paraId="6DD6184E" w14:textId="77777777" w:rsidR="00B24BB1" w:rsidRPr="00F1700E" w:rsidRDefault="00B24BB1" w:rsidP="006943EB">
      <w:pPr>
        <w:pStyle w:val="CMD"/>
        <w:rPr>
          <w:lang w:val="en-US"/>
        </w:rPr>
      </w:pPr>
      <w:r w:rsidRPr="00F1700E">
        <w:rPr>
          <w:lang w:val="en-US"/>
        </w:rPr>
        <w:t>R1(config-</w:t>
      </w:r>
      <w:proofErr w:type="gramStart"/>
      <w:r w:rsidRPr="00F1700E">
        <w:rPr>
          <w:lang w:val="en-US"/>
        </w:rPr>
        <w:t>if)#</w:t>
      </w:r>
      <w:proofErr w:type="gram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outside</w:t>
      </w:r>
    </w:p>
    <w:p w14:paraId="496F555B" w14:textId="77777777" w:rsidR="00B24BB1" w:rsidRDefault="00B24BB1" w:rsidP="00B24BB1">
      <w:pPr>
        <w:pStyle w:val="3"/>
      </w:pPr>
      <w:r>
        <w:t xml:space="preserve">Проверьте и проверьте конфигурацию. </w:t>
      </w:r>
    </w:p>
    <w:p w14:paraId="4F2A68FD" w14:textId="72A1D3E4" w:rsidR="00B24BB1" w:rsidRDefault="00B24BB1" w:rsidP="00B24BB1">
      <w:pPr>
        <w:pStyle w:val="SubStepAlpha"/>
      </w:pPr>
      <w:r>
        <w:t xml:space="preserve">С PC-B,  запустите эхо-запрос интерфейса Lo1 (209.165.200.1) на R2. Если эхо-запрос не прошел, выполните процес поиска и устранения неполадок. На R1 отобразите таблицу NAT на R1 с помощью команды </w:t>
      </w:r>
      <w:r>
        <w:rPr>
          <w:b/>
        </w:rPr>
        <w:t>show ip nat translations</w:t>
      </w:r>
      <w:r>
        <w:t>.</w:t>
      </w:r>
    </w:p>
    <w:p w14:paraId="290A7F17" w14:textId="77777777" w:rsidR="00B24BB1" w:rsidRPr="00F1700E" w:rsidRDefault="00B24BB1" w:rsidP="00CD19F9">
      <w:pPr>
        <w:pStyle w:val="CMD"/>
        <w:rPr>
          <w:lang w:val="en-US"/>
        </w:rPr>
      </w:pPr>
      <w:r w:rsidRPr="00F1700E">
        <w:rPr>
          <w:lang w:val="en-US"/>
        </w:rPr>
        <w:t xml:space="preserve">R1# </w:t>
      </w:r>
      <w:r w:rsidRPr="00F1700E">
        <w:rPr>
          <w:b/>
          <w:lang w:val="en-US"/>
        </w:rPr>
        <w:t xml:space="preserve">show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translations</w:t>
      </w:r>
    </w:p>
    <w:p w14:paraId="12BA4C48" w14:textId="77777777" w:rsidR="00B24BB1" w:rsidRPr="00F1700E" w:rsidRDefault="00B24BB1" w:rsidP="00B24BB1">
      <w:pPr>
        <w:pStyle w:val="CMD"/>
        <w:rPr>
          <w:sz w:val="18"/>
          <w:szCs w:val="20"/>
          <w:lang w:val="en-US"/>
        </w:rPr>
      </w:pPr>
      <w:r w:rsidRPr="00F1700E">
        <w:rPr>
          <w:sz w:val="18"/>
          <w:lang w:val="en-US"/>
        </w:rPr>
        <w:t>Pro Inside global Inside local Outside local Outside global</w:t>
      </w:r>
    </w:p>
    <w:p w14:paraId="100D1F1B" w14:textId="77777777" w:rsidR="00B24BB1" w:rsidRPr="00F1700E" w:rsidRDefault="00B24BB1" w:rsidP="00B24BB1">
      <w:pPr>
        <w:pStyle w:val="CMD"/>
        <w:rPr>
          <w:sz w:val="18"/>
          <w:szCs w:val="20"/>
          <w:lang w:val="en-US"/>
        </w:rPr>
      </w:pPr>
      <w:r w:rsidRPr="00F1700E">
        <w:rPr>
          <w:sz w:val="18"/>
          <w:lang w:val="en-US"/>
        </w:rPr>
        <w:t xml:space="preserve">--- 209.165.200.226 192.168.1.3 --- --- </w:t>
      </w:r>
    </w:p>
    <w:p w14:paraId="626F0415" w14:textId="77777777" w:rsidR="00B24BB1" w:rsidRPr="00F1700E" w:rsidRDefault="00B24BB1" w:rsidP="00B24BB1">
      <w:pPr>
        <w:pStyle w:val="CMD"/>
        <w:rPr>
          <w:sz w:val="18"/>
          <w:szCs w:val="20"/>
          <w:lang w:val="en-US"/>
        </w:rPr>
      </w:pPr>
      <w:r w:rsidRPr="00F1700E">
        <w:rPr>
          <w:sz w:val="18"/>
          <w:lang w:val="en-US"/>
        </w:rPr>
        <w:t xml:space="preserve">226:1 192.168.1. 3:1 209.165.200. 1:1 209.165.200. 1:1 </w:t>
      </w:r>
    </w:p>
    <w:p w14:paraId="57FC7916" w14:textId="77777777" w:rsidR="00B24BB1" w:rsidRPr="00F1700E" w:rsidRDefault="00B24BB1" w:rsidP="00B24BB1">
      <w:pPr>
        <w:pStyle w:val="CMD"/>
        <w:rPr>
          <w:sz w:val="18"/>
          <w:szCs w:val="20"/>
          <w:lang w:val="en-US"/>
        </w:rPr>
      </w:pPr>
      <w:r w:rsidRPr="00F1700E">
        <w:rPr>
          <w:sz w:val="18"/>
          <w:lang w:val="en-US"/>
        </w:rPr>
        <w:t>Total number of translations: 2</w:t>
      </w:r>
    </w:p>
    <w:p w14:paraId="1973D3E5" w14:textId="20A0CCDB" w:rsidR="00B24BB1" w:rsidRPr="00F1700E" w:rsidRDefault="00266A4E" w:rsidP="00266A4E">
      <w:pPr>
        <w:pStyle w:val="4"/>
        <w:rPr>
          <w:lang w:val="en-US"/>
        </w:rPr>
      </w:pPr>
      <w:r>
        <w:t>Вопросы</w:t>
      </w:r>
      <w:r w:rsidRPr="00F1700E">
        <w:rPr>
          <w:lang w:val="en-US"/>
        </w:rPr>
        <w:t>:</w:t>
      </w:r>
    </w:p>
    <w:p w14:paraId="73105AF2" w14:textId="77777777" w:rsidR="00266A4E" w:rsidRDefault="00B24BB1" w:rsidP="00266A4E">
      <w:pPr>
        <w:pStyle w:val="BodyTextL50"/>
        <w:spacing w:before="0"/>
      </w:pPr>
      <w:r>
        <w:t>Во что был транслирован внутренний локальный адрес PC-B?</w:t>
      </w:r>
    </w:p>
    <w:p w14:paraId="1ED3E7BA" w14:textId="77777777" w:rsidR="00266A4E" w:rsidRDefault="00266A4E" w:rsidP="00266A4E">
      <w:pPr>
        <w:pStyle w:val="AnswerLineL50"/>
      </w:pPr>
      <w:r>
        <w:t>Введите ваш ответ здесь.</w:t>
      </w:r>
    </w:p>
    <w:p w14:paraId="0B94BC28" w14:textId="12133E08" w:rsidR="00B24BB1" w:rsidRDefault="00F1700E" w:rsidP="00266A4E">
      <w:pPr>
        <w:pStyle w:val="BodyTextL50"/>
      </w:pPr>
      <w:r>
        <w:rPr>
          <w:rStyle w:val="AnswerGray"/>
        </w:rPr>
        <w:t xml:space="preserve"> </w:t>
      </w:r>
    </w:p>
    <w:p w14:paraId="04FACE1C" w14:textId="77777777" w:rsidR="00266A4E" w:rsidRDefault="00B24BB1" w:rsidP="00266A4E">
      <w:pPr>
        <w:pStyle w:val="BodyTextL50"/>
      </w:pPr>
      <w:r>
        <w:t>Какой тип адреса NAT является переведенным адресом?</w:t>
      </w:r>
    </w:p>
    <w:p w14:paraId="6402F457" w14:textId="2B01F12D" w:rsidR="00B24BB1" w:rsidRPr="005F415A" w:rsidRDefault="00F1700E" w:rsidP="00266A4E">
      <w:pPr>
        <w:pStyle w:val="BodyTextL50"/>
      </w:pPr>
      <w:r>
        <w:t xml:space="preserve"> </w:t>
      </w:r>
    </w:p>
    <w:p w14:paraId="60649514" w14:textId="3ED3309A" w:rsidR="00B24BB1" w:rsidRPr="003C4483" w:rsidRDefault="00B24BB1" w:rsidP="00B24BB1">
      <w:pPr>
        <w:pStyle w:val="SubStepAlpha"/>
      </w:pPr>
      <w:r>
        <w:t>С PC-A, запустите  эхо-запрос интерфейса Lo1 (</w:t>
      </w:r>
      <w:r w:rsidRPr="00D861D0">
        <w:rPr>
          <w:b/>
        </w:rPr>
        <w:t>209.165.200.1</w:t>
      </w:r>
      <w:r>
        <w:t xml:space="preserve">) на R2. Если эхо-запрос не прошел, выполните отладку. На R1 отобразите таблицу NAT на R1 с помощью команды </w:t>
      </w:r>
      <w:r>
        <w:rPr>
          <w:b/>
        </w:rPr>
        <w:t>show ip nat translations</w:t>
      </w:r>
      <w:r>
        <w:t>.</w:t>
      </w:r>
    </w:p>
    <w:p w14:paraId="0DB81A8D" w14:textId="77777777" w:rsidR="00B24BB1" w:rsidRPr="00F1700E" w:rsidRDefault="00B24BB1" w:rsidP="00266A4E">
      <w:pPr>
        <w:pStyle w:val="CMD"/>
        <w:rPr>
          <w:lang w:val="en-US"/>
        </w:rPr>
      </w:pPr>
      <w:r w:rsidRPr="00F1700E">
        <w:rPr>
          <w:lang w:val="en-US"/>
        </w:rPr>
        <w:t>R1#</w:t>
      </w:r>
      <w:r w:rsidRPr="00F1700E">
        <w:rPr>
          <w:b/>
          <w:lang w:val="en-US"/>
        </w:rPr>
        <w:t xml:space="preserve"> show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translations</w:t>
      </w:r>
      <w:r w:rsidRPr="00F1700E">
        <w:rPr>
          <w:lang w:val="en-US"/>
        </w:rPr>
        <w:t xml:space="preserve"> </w:t>
      </w:r>
    </w:p>
    <w:p w14:paraId="6ADF577B" w14:textId="77777777" w:rsidR="00B24BB1" w:rsidRPr="00F1700E" w:rsidRDefault="00B24BB1" w:rsidP="00266A4E">
      <w:pPr>
        <w:pStyle w:val="CMDOutput"/>
        <w:rPr>
          <w:lang w:val="en-US"/>
        </w:rPr>
      </w:pPr>
      <w:r w:rsidRPr="00F1700E">
        <w:rPr>
          <w:lang w:val="en-US"/>
        </w:rPr>
        <w:t>Pro Inside global Inside local Outside local Outside global</w:t>
      </w:r>
    </w:p>
    <w:p w14:paraId="152BF5BC" w14:textId="77777777" w:rsidR="00B24BB1" w:rsidRPr="003C4483" w:rsidRDefault="00B24BB1" w:rsidP="00266A4E">
      <w:pPr>
        <w:pStyle w:val="CMDOutput"/>
      </w:pPr>
      <w:r>
        <w:t>--- 209.165.200.227 192.168.1.2 --- ---</w:t>
      </w:r>
    </w:p>
    <w:p w14:paraId="527EDE13" w14:textId="77777777" w:rsidR="00B24BB1" w:rsidRPr="003C4483" w:rsidRDefault="00B24BB1" w:rsidP="00266A4E">
      <w:pPr>
        <w:pStyle w:val="CMDOutput"/>
      </w:pPr>
      <w:r>
        <w:t>--- 209.165.200.226 192.168.1.3 --- ---</w:t>
      </w:r>
    </w:p>
    <w:p w14:paraId="681A6241" w14:textId="02893EA2" w:rsidR="00B24BB1" w:rsidRDefault="00B24BB1" w:rsidP="00266A4E">
      <w:pPr>
        <w:pStyle w:val="CMDOutput"/>
      </w:pPr>
      <w:r>
        <w:t>227:1 192.168.1. 2:1 209.165.200. 1:1 209.165.200. 1:1</w:t>
      </w:r>
    </w:p>
    <w:p w14:paraId="0506E0E5" w14:textId="3AA0B3FD" w:rsidR="00D861D0" w:rsidRPr="003C4483" w:rsidRDefault="00D861D0" w:rsidP="00D861D0">
      <w:pPr>
        <w:pStyle w:val="CMDOutput"/>
      </w:pPr>
      <w:r>
        <w:t>226:1 192.168.1. 3:1 209.165.200. 1:1 209.165.200. 1:1</w:t>
      </w:r>
    </w:p>
    <w:p w14:paraId="57385245" w14:textId="5BE00B98" w:rsidR="00B24BB1" w:rsidRPr="003C4483" w:rsidRDefault="00B24BB1" w:rsidP="00266A4E">
      <w:pPr>
        <w:pStyle w:val="CMDOutput"/>
      </w:pPr>
      <w:r>
        <w:t>Total number of translations: 4</w:t>
      </w:r>
    </w:p>
    <w:p w14:paraId="237B3111" w14:textId="11C32C3C" w:rsidR="00B24BB1" w:rsidRPr="003C4483" w:rsidRDefault="00B24BB1" w:rsidP="00B24BB1">
      <w:pPr>
        <w:pStyle w:val="SubStepAlpha"/>
      </w:pPr>
      <w:r>
        <w:t>Обратите внимание, что предыдущая трансляция для PC-B все еще находится в таблице. Из S1, эхо-запрос интерфейса Lo1 (</w:t>
      </w:r>
      <w:r w:rsidRPr="00D861D0">
        <w:rPr>
          <w:b/>
        </w:rPr>
        <w:t>209.165.200.1</w:t>
      </w:r>
      <w:r>
        <w:t xml:space="preserve">) на R2. Если эхо-запрос не прошел, выполните отладку. На R1 отобразите таблицу NAT на R1 с помощью команды </w:t>
      </w:r>
      <w:r>
        <w:rPr>
          <w:b/>
        </w:rPr>
        <w:t>show ip nat translations</w:t>
      </w:r>
      <w:r>
        <w:t>.</w:t>
      </w:r>
    </w:p>
    <w:p w14:paraId="48160BAD" w14:textId="77777777" w:rsidR="00B24BB1" w:rsidRPr="00F1700E" w:rsidRDefault="00B24BB1" w:rsidP="00266A4E">
      <w:pPr>
        <w:pStyle w:val="CMD"/>
        <w:rPr>
          <w:lang w:val="en-US"/>
        </w:rPr>
      </w:pPr>
      <w:r w:rsidRPr="00F1700E">
        <w:rPr>
          <w:lang w:val="en-US"/>
        </w:rPr>
        <w:t xml:space="preserve">R1# </w:t>
      </w:r>
      <w:r w:rsidRPr="00F1700E">
        <w:rPr>
          <w:b/>
          <w:lang w:val="en-US"/>
        </w:rPr>
        <w:t xml:space="preserve">show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translations</w:t>
      </w:r>
    </w:p>
    <w:p w14:paraId="10CAD606" w14:textId="77777777" w:rsidR="00B24BB1" w:rsidRPr="00F1700E" w:rsidRDefault="00B24BB1" w:rsidP="00266A4E">
      <w:pPr>
        <w:pStyle w:val="CMDOutput"/>
        <w:rPr>
          <w:lang w:val="en-US"/>
        </w:rPr>
      </w:pPr>
      <w:r w:rsidRPr="00F1700E">
        <w:rPr>
          <w:lang w:val="en-US"/>
        </w:rPr>
        <w:t>Pro Inside global Inside local Outside local Outside global</w:t>
      </w:r>
    </w:p>
    <w:p w14:paraId="5081666A" w14:textId="77777777" w:rsidR="00B24BB1" w:rsidRPr="003C4483" w:rsidRDefault="00B24BB1" w:rsidP="00266A4E">
      <w:pPr>
        <w:pStyle w:val="CMDOutput"/>
      </w:pPr>
      <w:r>
        <w:t>--- 209.165.200.227 192.168.1.2 --- ---</w:t>
      </w:r>
    </w:p>
    <w:p w14:paraId="0F42E03B" w14:textId="77777777" w:rsidR="00B24BB1" w:rsidRPr="003C4483" w:rsidRDefault="00B24BB1" w:rsidP="00266A4E">
      <w:pPr>
        <w:pStyle w:val="CMDOutput"/>
      </w:pPr>
      <w:r>
        <w:t>--- 209.165.200.226 192.168.1.3 --- ---</w:t>
      </w:r>
    </w:p>
    <w:p w14:paraId="13A0E43E" w14:textId="77777777" w:rsidR="00B24BB1" w:rsidRPr="003C4483" w:rsidRDefault="00B24BB1" w:rsidP="00266A4E">
      <w:pPr>
        <w:pStyle w:val="CMDOutput"/>
      </w:pPr>
      <w:r>
        <w:t>--- 209.165.200.228 192.168.1.11 --- ---</w:t>
      </w:r>
    </w:p>
    <w:p w14:paraId="0199ED4D" w14:textId="77777777" w:rsidR="00BA7D70" w:rsidRPr="003C4483" w:rsidRDefault="00BA7D70" w:rsidP="00BA7D70">
      <w:pPr>
        <w:pStyle w:val="CMDOutput"/>
      </w:pPr>
      <w:r>
        <w:t>226:1 192.168.1. 3:1 209.165.200. 1:1 209.165.200. 1:1</w:t>
      </w:r>
    </w:p>
    <w:p w14:paraId="1E60E9D4" w14:textId="77777777" w:rsidR="00B24BB1" w:rsidRPr="003C4483" w:rsidRDefault="00B24BB1" w:rsidP="00266A4E">
      <w:pPr>
        <w:pStyle w:val="CMDOutput"/>
      </w:pPr>
      <w:r>
        <w:t>228:0 192.168.1. 11:0 209.165.200. 1:0 209.165.200. 1:0 209.165.200. 1:0</w:t>
      </w:r>
    </w:p>
    <w:p w14:paraId="06F7328D" w14:textId="3EA67C02" w:rsidR="00B24BB1" w:rsidRPr="003C4483" w:rsidRDefault="00B24BB1" w:rsidP="00266A4E">
      <w:pPr>
        <w:pStyle w:val="CMDOutput"/>
      </w:pPr>
      <w:r>
        <w:t>Total number of translations: 5</w:t>
      </w:r>
    </w:p>
    <w:p w14:paraId="545AF81B" w14:textId="77777777" w:rsidR="00B24BB1" w:rsidRDefault="00B24BB1" w:rsidP="00B24BB1">
      <w:pPr>
        <w:pStyle w:val="SubStepAlpha"/>
      </w:pPr>
      <w:r>
        <w:t>Теперь запускаем пинг R2 Lo1 из S2. На этот раз перевод завершается неудачей, и вы получаете эти сообщения (или аналогичные) на консоли R1:</w:t>
      </w:r>
    </w:p>
    <w:p w14:paraId="40ECF615" w14:textId="77777777" w:rsidR="00B24BB1" w:rsidRPr="00F1700E" w:rsidRDefault="00B24BB1" w:rsidP="00266A4E">
      <w:pPr>
        <w:pStyle w:val="CMDOutput"/>
        <w:rPr>
          <w:lang w:val="en-US"/>
        </w:rPr>
      </w:pPr>
      <w:r w:rsidRPr="00F1700E">
        <w:rPr>
          <w:lang w:val="en-US"/>
        </w:rPr>
        <w:t xml:space="preserve">Sep 23 15:43:55.562: %IOSXE-6-PLATFORM: R0/0: </w:t>
      </w:r>
      <w:proofErr w:type="spellStart"/>
      <w:r w:rsidRPr="00F1700E">
        <w:rPr>
          <w:lang w:val="en-US"/>
        </w:rPr>
        <w:t>cpp_cp</w:t>
      </w:r>
      <w:proofErr w:type="spellEnd"/>
      <w:r w:rsidRPr="00F1700E">
        <w:rPr>
          <w:lang w:val="en-US"/>
        </w:rPr>
        <w:t>: QFP:0.0 Thread:000 TS:00000001473688385900 %NAT-6-ADDR_ALLOC_FAILURE: Address allocation failed; pool 1 may be exhausted [2]</w:t>
      </w:r>
    </w:p>
    <w:p w14:paraId="5DA94809" w14:textId="77777777" w:rsidR="00B24BB1" w:rsidRDefault="00B24BB1" w:rsidP="00266A4E">
      <w:pPr>
        <w:pStyle w:val="SubStepAlpha"/>
      </w:pPr>
      <w:r>
        <w:lastRenderedPageBreak/>
        <w:t xml:space="preserve">Это ожидаемый результат, потому что выделено только 3 адреса, и мы попытались ping Lo1 с четырех устройств. Напомним, что NAT — это трансляция «один-в-один». Как много выделено трансляций? Введите команду </w:t>
      </w:r>
      <w:r>
        <w:rPr>
          <w:b/>
        </w:rPr>
        <w:t>show ip nat translations verbose</w:t>
      </w:r>
      <w:r>
        <w:t xml:space="preserve"> , и вы увидите, что ответ будет 24 часа.</w:t>
      </w:r>
    </w:p>
    <w:p w14:paraId="423D7B41" w14:textId="77777777" w:rsidR="00B24BB1" w:rsidRPr="00F1700E" w:rsidRDefault="00B24BB1" w:rsidP="00266A4E">
      <w:pPr>
        <w:pStyle w:val="CMD"/>
        <w:rPr>
          <w:lang w:val="en-US"/>
        </w:rPr>
      </w:pPr>
      <w:r w:rsidRPr="00F1700E">
        <w:rPr>
          <w:lang w:val="en-US"/>
        </w:rPr>
        <w:t xml:space="preserve">R1# </w:t>
      </w:r>
      <w:r w:rsidRPr="00F1700E">
        <w:rPr>
          <w:b/>
          <w:lang w:val="en-US"/>
        </w:rPr>
        <w:t xml:space="preserve">show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translations verbose</w:t>
      </w:r>
      <w:r w:rsidRPr="00F1700E">
        <w:rPr>
          <w:lang w:val="en-US"/>
        </w:rPr>
        <w:t xml:space="preserve"> </w:t>
      </w:r>
    </w:p>
    <w:p w14:paraId="4BAE3B5D" w14:textId="77777777" w:rsidR="00B24BB1" w:rsidRPr="00F1700E" w:rsidRDefault="00B24BB1" w:rsidP="00266A4E">
      <w:pPr>
        <w:pStyle w:val="CMDOutput"/>
        <w:rPr>
          <w:lang w:val="en-US"/>
        </w:rPr>
      </w:pPr>
      <w:r w:rsidRPr="00F1700E">
        <w:rPr>
          <w:lang w:val="en-US"/>
        </w:rPr>
        <w:t>Pro Inside global Inside local Outside local Outside global</w:t>
      </w:r>
    </w:p>
    <w:p w14:paraId="762834F3" w14:textId="77777777" w:rsidR="00B24BB1" w:rsidRPr="00F1700E" w:rsidRDefault="00B24BB1" w:rsidP="00266A4E">
      <w:pPr>
        <w:pStyle w:val="CMDOutput"/>
        <w:rPr>
          <w:lang w:val="en-US"/>
        </w:rPr>
      </w:pPr>
      <w:r w:rsidRPr="00F1700E">
        <w:rPr>
          <w:lang w:val="en-US"/>
        </w:rPr>
        <w:t>--- 209.165.200.226 192.168.1.3 --- ---</w:t>
      </w:r>
    </w:p>
    <w:p w14:paraId="7F844A21" w14:textId="77777777" w:rsidR="00B24BB1" w:rsidRPr="00F1700E" w:rsidRDefault="00B24BB1" w:rsidP="00266A4E">
      <w:pPr>
        <w:pStyle w:val="CMDOutput"/>
        <w:rPr>
          <w:lang w:val="en-US"/>
        </w:rPr>
      </w:pPr>
      <w:r w:rsidRPr="00F1700E">
        <w:rPr>
          <w:lang w:val="en-US"/>
        </w:rPr>
        <w:t xml:space="preserve">  create: 09/23/19 15:35:27, use: 09/23/19 15:35:27, </w:t>
      </w:r>
      <w:r w:rsidRPr="00F1700E">
        <w:rPr>
          <w:highlight w:val="yellow"/>
          <w:lang w:val="en-US"/>
        </w:rPr>
        <w:t>timeout: 23:56:42</w:t>
      </w:r>
    </w:p>
    <w:p w14:paraId="111CDDEF" w14:textId="77777777" w:rsidR="00B24BB1" w:rsidRPr="00F1700E" w:rsidRDefault="00B24BB1" w:rsidP="00266A4E">
      <w:pPr>
        <w:pStyle w:val="CMDOutput"/>
        <w:rPr>
          <w:lang w:val="en-US"/>
        </w:rPr>
      </w:pPr>
      <w:r w:rsidRPr="00F1700E">
        <w:rPr>
          <w:lang w:val="en-US"/>
        </w:rPr>
        <w:t xml:space="preserve">  Map-</w:t>
      </w:r>
      <w:proofErr w:type="gramStart"/>
      <w:r w:rsidRPr="00F1700E">
        <w:rPr>
          <w:lang w:val="en-US"/>
        </w:rPr>
        <w:t>Id(</w:t>
      </w:r>
      <w:proofErr w:type="gramEnd"/>
      <w:r w:rsidRPr="00F1700E">
        <w:rPr>
          <w:lang w:val="en-US"/>
        </w:rPr>
        <w:t>In): 1</w:t>
      </w:r>
    </w:p>
    <w:p w14:paraId="1B7ADCBD" w14:textId="77777777" w:rsidR="00B24BB1" w:rsidRPr="003F581A" w:rsidRDefault="00B24BB1" w:rsidP="00266A4E">
      <w:pPr>
        <w:pStyle w:val="CMDOutput"/>
      </w:pPr>
      <w:r>
        <w:t>&lt;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omitted</w:t>
      </w:r>
      <w:proofErr w:type="spellEnd"/>
      <w:r>
        <w:t>&gt;</w:t>
      </w:r>
    </w:p>
    <w:p w14:paraId="5372FA01" w14:textId="77777777" w:rsidR="00B24BB1" w:rsidRDefault="00B24BB1" w:rsidP="00B24BB1">
      <w:pPr>
        <w:pStyle w:val="SubStepAlpha"/>
      </w:pPr>
      <w:r>
        <w:t>Учитывая, что пул ограничен тремя адресами, NAT для пула адресов недостаточно для нашего приложения. Очистите преобразование NAT и статистику, и мы перейдем к PAT.</w:t>
      </w:r>
    </w:p>
    <w:p w14:paraId="7CEDCCCE" w14:textId="77777777" w:rsidR="00B24BB1" w:rsidRPr="00F1700E" w:rsidRDefault="00B24BB1" w:rsidP="00266A4E">
      <w:pPr>
        <w:pStyle w:val="CMD"/>
        <w:rPr>
          <w:lang w:val="en-US"/>
        </w:rPr>
      </w:pPr>
      <w:r w:rsidRPr="00F1700E">
        <w:rPr>
          <w:lang w:val="en-US"/>
        </w:rPr>
        <w:t>R1#</w:t>
      </w:r>
      <w:r w:rsidRPr="00F1700E">
        <w:rPr>
          <w:b/>
          <w:lang w:val="en-US"/>
        </w:rPr>
        <w:t xml:space="preserve"> clear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translations *</w:t>
      </w:r>
      <w:r w:rsidRPr="00F1700E">
        <w:rPr>
          <w:lang w:val="en-US"/>
        </w:rPr>
        <w:t xml:space="preserve"> </w:t>
      </w:r>
    </w:p>
    <w:p w14:paraId="49D6EFE0" w14:textId="77777777" w:rsidR="00B24BB1" w:rsidRPr="00266A4E" w:rsidRDefault="00B24BB1" w:rsidP="00266A4E">
      <w:pPr>
        <w:pStyle w:val="CMD"/>
      </w:pPr>
      <w:r>
        <w:t xml:space="preserve">R1#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statistics</w:t>
      </w:r>
      <w:r>
        <w:t xml:space="preserve"> </w:t>
      </w:r>
    </w:p>
    <w:p w14:paraId="02136844" w14:textId="0A3CBF1B" w:rsidR="00F324AC" w:rsidRDefault="00F324AC" w:rsidP="00F324AC">
      <w:pPr>
        <w:pStyle w:val="ConfigWindow"/>
      </w:pPr>
      <w:r>
        <w:t>Закройте окно настройки.</w:t>
      </w:r>
    </w:p>
    <w:p w14:paraId="55BD33B9" w14:textId="436B2FBE" w:rsidR="00B24BB1" w:rsidRDefault="00B24BB1" w:rsidP="00F324AC">
      <w:pPr>
        <w:pStyle w:val="2"/>
        <w:spacing w:before="120"/>
      </w:pPr>
      <w:r>
        <w:t>Настройка и проверка PAT для IPv4.</w:t>
      </w:r>
    </w:p>
    <w:p w14:paraId="567627C2" w14:textId="77777777" w:rsidR="00B24BB1" w:rsidRDefault="00B24BB1" w:rsidP="00B24BB1">
      <w:pPr>
        <w:pStyle w:val="BodyTextL25"/>
      </w:pPr>
      <w:r>
        <w:t>В части 3 необходимо настроить замену NAT на PAT в пул адресов, а затем на PAT с помощью интерфейса.</w:t>
      </w:r>
    </w:p>
    <w:p w14:paraId="0DE0185E" w14:textId="706D8AE3" w:rsidR="00B24BB1" w:rsidRDefault="00B24BB1" w:rsidP="00266A4E">
      <w:pPr>
        <w:pStyle w:val="3"/>
      </w:pPr>
      <w:r>
        <w:t>Удалите команду преобразования на R1.</w:t>
      </w:r>
    </w:p>
    <w:p w14:paraId="35761A28" w14:textId="6BDA4313" w:rsidR="00F324AC" w:rsidRPr="00F324AC" w:rsidRDefault="00F324AC" w:rsidP="00F324AC">
      <w:pPr>
        <w:pStyle w:val="ConfigWindow"/>
      </w:pPr>
      <w:r>
        <w:t>Откройте окно конфигурации</w:t>
      </w:r>
    </w:p>
    <w:p w14:paraId="69138E49" w14:textId="77777777" w:rsidR="00B24BB1" w:rsidRDefault="00B24BB1" w:rsidP="00F324AC">
      <w:pPr>
        <w:pStyle w:val="SubStepAlpha"/>
        <w:numPr>
          <w:ilvl w:val="0"/>
          <w:numId w:val="0"/>
        </w:numPr>
        <w:spacing w:before="0"/>
        <w:ind w:left="360"/>
      </w:pPr>
      <w:r>
        <w:t>Компоненты конфигурации преобразования адресов в основном одинаковы; что-то (список доступа) для идентификации адресов, пригодных для перевода, дополнительно настроенный пул адресов для их преобразования и команды, необходимые для идентификации внутреннего и внешнего интерфейсов. Из части 1 наш список доступа (список доступа 1) по-прежнему корректен для сетевого сценария, поэтому нет необходимости воссоздавать его. Мы будем использовать один и тот же пул адресов, поэтому нет необходимости воссоздавать эту конфигурацию. Кроме того, внутренний и внешний интерфейсы не меняются. Чтобы начать работу в части 3, удалите команду, связывающую ACL и пул вместе.</w:t>
      </w:r>
    </w:p>
    <w:p w14:paraId="2E4672F1" w14:textId="77777777" w:rsidR="00B24BB1" w:rsidRPr="00F1700E" w:rsidRDefault="00B24BB1" w:rsidP="00266A4E">
      <w:pPr>
        <w:pStyle w:val="CMD"/>
        <w:rPr>
          <w:lang w:val="en-US"/>
        </w:rPr>
      </w:pPr>
      <w:r w:rsidRPr="00F1700E">
        <w:rPr>
          <w:lang w:val="en-US"/>
        </w:rPr>
        <w:t xml:space="preserve">R1(config)# </w:t>
      </w:r>
      <w:r w:rsidRPr="00F1700E">
        <w:rPr>
          <w:b/>
          <w:lang w:val="en-US"/>
        </w:rPr>
        <w:t xml:space="preserve">no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inside source list 1 pool PUBLIC_ACCESS</w:t>
      </w:r>
      <w:r w:rsidRPr="00F1700E">
        <w:rPr>
          <w:lang w:val="en-US"/>
        </w:rPr>
        <w:t xml:space="preserve"> </w:t>
      </w:r>
    </w:p>
    <w:p w14:paraId="5FB45B05" w14:textId="77777777" w:rsidR="00B24BB1" w:rsidRDefault="00B24BB1" w:rsidP="00B24BB1">
      <w:pPr>
        <w:pStyle w:val="3"/>
      </w:pPr>
      <w:r>
        <w:t>Добавьте команду PAT на R1.</w:t>
      </w:r>
    </w:p>
    <w:p w14:paraId="2514B5FF" w14:textId="77777777" w:rsidR="00B24BB1" w:rsidRDefault="00B24BB1" w:rsidP="00B24BB1">
      <w:pPr>
        <w:pStyle w:val="BodyTextL25"/>
      </w:pPr>
      <w:r>
        <w:t>Теперь настройте преобразование PAT в пул адресов (помните, что ACL и Pool уже настроены, так что это единственная команда, которую нам нужно изменить с NAT на PAT).</w:t>
      </w:r>
    </w:p>
    <w:p w14:paraId="2696AFAF" w14:textId="77777777" w:rsidR="00B24BB1" w:rsidRPr="00F1700E" w:rsidRDefault="00B24BB1" w:rsidP="004C179C">
      <w:pPr>
        <w:pStyle w:val="CMD"/>
        <w:rPr>
          <w:lang w:val="en-US"/>
        </w:rPr>
      </w:pPr>
      <w:r w:rsidRPr="00F1700E">
        <w:rPr>
          <w:lang w:val="en-US"/>
        </w:rPr>
        <w:t xml:space="preserve">R1(config)#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inside source list 1 pool PUBLIC_ACCESS overload</w:t>
      </w:r>
      <w:r w:rsidRPr="00F1700E">
        <w:rPr>
          <w:lang w:val="en-US"/>
        </w:rPr>
        <w:t xml:space="preserve"> </w:t>
      </w:r>
    </w:p>
    <w:p w14:paraId="7DDEA151" w14:textId="77777777" w:rsidR="00B24BB1" w:rsidRDefault="00B24BB1" w:rsidP="00B24BB1">
      <w:pPr>
        <w:pStyle w:val="3"/>
      </w:pPr>
      <w:r>
        <w:t>Протестируйте и проверьте конфигурацию.</w:t>
      </w:r>
    </w:p>
    <w:p w14:paraId="60DF8AF9" w14:textId="77777777" w:rsidR="00B24BB1" w:rsidRDefault="00B24BB1" w:rsidP="00B24BB1">
      <w:pPr>
        <w:pStyle w:val="SubStepAlpha"/>
      </w:pPr>
      <w:r>
        <w:t xml:space="preserve">Давайте проверим, что PAT работает. С PC-B,  запустите эхо-запрос интерфейса Lo1 (209.165.200.1) на R2. Если эхо-запрос не прошел, выполните отладку. На R1 отобразите таблицу NAT на R1 с помощью команды </w:t>
      </w:r>
      <w:r>
        <w:rPr>
          <w:b/>
        </w:rPr>
        <w:t>show ip nat translations</w:t>
      </w:r>
      <w:r>
        <w:t>.</w:t>
      </w:r>
    </w:p>
    <w:p w14:paraId="7AE357AF" w14:textId="77777777" w:rsidR="00B24BB1" w:rsidRPr="00F1700E" w:rsidRDefault="00B24BB1" w:rsidP="00B24BB1">
      <w:pPr>
        <w:pStyle w:val="CMD"/>
        <w:rPr>
          <w:sz w:val="18"/>
          <w:szCs w:val="20"/>
          <w:lang w:val="en-US"/>
        </w:rPr>
      </w:pPr>
      <w:r w:rsidRPr="00F1700E">
        <w:rPr>
          <w:sz w:val="18"/>
          <w:lang w:val="en-US"/>
        </w:rPr>
        <w:t xml:space="preserve">R1# </w:t>
      </w:r>
      <w:r w:rsidRPr="00F1700E">
        <w:rPr>
          <w:b/>
          <w:sz w:val="18"/>
          <w:lang w:val="en-US"/>
        </w:rPr>
        <w:t xml:space="preserve">show </w:t>
      </w:r>
      <w:proofErr w:type="spellStart"/>
      <w:r w:rsidRPr="00F1700E">
        <w:rPr>
          <w:b/>
          <w:sz w:val="18"/>
          <w:lang w:val="en-US"/>
        </w:rPr>
        <w:t>ip</w:t>
      </w:r>
      <w:proofErr w:type="spellEnd"/>
      <w:r w:rsidRPr="00F1700E">
        <w:rPr>
          <w:b/>
          <w:sz w:val="18"/>
          <w:lang w:val="en-US"/>
        </w:rPr>
        <w:t xml:space="preserve"> </w:t>
      </w:r>
      <w:proofErr w:type="spellStart"/>
      <w:r w:rsidRPr="00F1700E">
        <w:rPr>
          <w:b/>
          <w:sz w:val="18"/>
          <w:lang w:val="en-US"/>
        </w:rPr>
        <w:t>nat</w:t>
      </w:r>
      <w:proofErr w:type="spellEnd"/>
      <w:r w:rsidRPr="00F1700E">
        <w:rPr>
          <w:b/>
          <w:sz w:val="18"/>
          <w:lang w:val="en-US"/>
        </w:rPr>
        <w:t xml:space="preserve"> translations</w:t>
      </w:r>
    </w:p>
    <w:p w14:paraId="7EA7BD9F" w14:textId="77777777" w:rsidR="00B24BB1" w:rsidRPr="00F1700E" w:rsidRDefault="00B24BB1" w:rsidP="00B24BB1">
      <w:pPr>
        <w:pStyle w:val="CMD"/>
        <w:rPr>
          <w:sz w:val="18"/>
          <w:szCs w:val="20"/>
          <w:lang w:val="en-US"/>
        </w:rPr>
      </w:pPr>
      <w:r w:rsidRPr="00F1700E">
        <w:rPr>
          <w:sz w:val="18"/>
          <w:lang w:val="en-US"/>
        </w:rPr>
        <w:t>Pro Inside global Inside local Outside local Outside global</w:t>
      </w:r>
    </w:p>
    <w:p w14:paraId="04227015" w14:textId="77777777" w:rsidR="00B24BB1" w:rsidRPr="00F1700E" w:rsidRDefault="00B24BB1" w:rsidP="00B24BB1">
      <w:pPr>
        <w:pStyle w:val="CMD"/>
        <w:rPr>
          <w:sz w:val="18"/>
          <w:szCs w:val="20"/>
          <w:lang w:val="en-US"/>
        </w:rPr>
      </w:pPr>
      <w:r w:rsidRPr="00F1700E">
        <w:rPr>
          <w:sz w:val="18"/>
          <w:lang w:val="en-US"/>
        </w:rPr>
        <w:t>226:1 192.168.1. 3:1 209.165.200. 1:1 209.165.200. 1:1</w:t>
      </w:r>
    </w:p>
    <w:p w14:paraId="383277B9" w14:textId="77777777" w:rsidR="00B24BB1" w:rsidRPr="00F1700E" w:rsidRDefault="00B24BB1" w:rsidP="00B24BB1">
      <w:pPr>
        <w:pStyle w:val="CMD"/>
        <w:rPr>
          <w:sz w:val="18"/>
          <w:szCs w:val="20"/>
          <w:lang w:val="en-US"/>
        </w:rPr>
      </w:pPr>
      <w:r w:rsidRPr="00F1700E">
        <w:rPr>
          <w:sz w:val="18"/>
          <w:lang w:val="en-US"/>
        </w:rPr>
        <w:t>Total number of translations: 1#</w:t>
      </w:r>
    </w:p>
    <w:p w14:paraId="431D266D" w14:textId="5057FCE9" w:rsidR="00266A4E" w:rsidRPr="00F1700E" w:rsidRDefault="00266A4E" w:rsidP="00266A4E">
      <w:pPr>
        <w:pStyle w:val="4"/>
        <w:rPr>
          <w:lang w:val="en-US"/>
        </w:rPr>
      </w:pPr>
      <w:r>
        <w:t>Вопросы</w:t>
      </w:r>
      <w:r w:rsidRPr="00F1700E">
        <w:rPr>
          <w:lang w:val="en-US"/>
        </w:rPr>
        <w:t>:</w:t>
      </w:r>
    </w:p>
    <w:p w14:paraId="321E7D5F" w14:textId="77777777" w:rsidR="00266A4E" w:rsidRDefault="00B24BB1" w:rsidP="00266A4E">
      <w:pPr>
        <w:pStyle w:val="BodyTextL50"/>
        <w:spacing w:before="0"/>
      </w:pPr>
      <w:r>
        <w:t>Во что был транслирован внутренний локальный адрес PC-B?</w:t>
      </w:r>
    </w:p>
    <w:p w14:paraId="0327C07D" w14:textId="5883BEA8" w:rsidR="00B24BB1" w:rsidRDefault="00F1700E" w:rsidP="00266A4E">
      <w:pPr>
        <w:pStyle w:val="BodyTextL50"/>
      </w:pPr>
      <w:r>
        <w:t xml:space="preserve"> </w:t>
      </w:r>
    </w:p>
    <w:p w14:paraId="530BD8DC" w14:textId="77777777" w:rsidR="00266A4E" w:rsidRDefault="00B24BB1" w:rsidP="00266A4E">
      <w:pPr>
        <w:pStyle w:val="BodyTextL50"/>
      </w:pPr>
      <w:r>
        <w:t>Какой тип адреса NAT является переведенным адресом?</w:t>
      </w:r>
    </w:p>
    <w:p w14:paraId="27102B71" w14:textId="237E62D4" w:rsidR="00B24BB1" w:rsidRDefault="00F1700E" w:rsidP="00266A4E">
      <w:pPr>
        <w:pStyle w:val="BodyTextL50"/>
        <w:rPr>
          <w:rStyle w:val="AnswerGray"/>
        </w:rPr>
      </w:pPr>
      <w:r>
        <w:rPr>
          <w:rStyle w:val="AnswerGray"/>
        </w:rPr>
        <w:lastRenderedPageBreak/>
        <w:t xml:space="preserve"> </w:t>
      </w:r>
    </w:p>
    <w:p w14:paraId="325F5217" w14:textId="77777777" w:rsidR="00B24BB1" w:rsidRDefault="00B24BB1" w:rsidP="00266A4E">
      <w:pPr>
        <w:pStyle w:val="BodyTextL50"/>
      </w:pPr>
      <w:r>
        <w:t xml:space="preserve">Чем отличаются выходные данные команды </w:t>
      </w:r>
      <w:r>
        <w:rPr>
          <w:b/>
        </w:rPr>
        <w:t>show ip nat translations</w:t>
      </w:r>
      <w:r>
        <w:t xml:space="preserve"> из упражнения NAT?</w:t>
      </w:r>
    </w:p>
    <w:p w14:paraId="4FCC532F" w14:textId="77777777" w:rsidR="00EA4AD6" w:rsidRDefault="00EA4AD6" w:rsidP="00EA4AD6">
      <w:pPr>
        <w:pStyle w:val="AnswerLineL50"/>
      </w:pPr>
      <w:r>
        <w:t>Введите ваш ответ здесь.</w:t>
      </w:r>
    </w:p>
    <w:p w14:paraId="72F48D00" w14:textId="6377A639" w:rsidR="00B24BB1" w:rsidRPr="00E91C09" w:rsidRDefault="00F1700E" w:rsidP="00266A4E">
      <w:pPr>
        <w:pStyle w:val="BodyTextL50"/>
      </w:pPr>
      <w:r>
        <w:rPr>
          <w:rStyle w:val="AnswerGray"/>
        </w:rPr>
        <w:t xml:space="preserve"> </w:t>
      </w:r>
    </w:p>
    <w:p w14:paraId="2AD2347C" w14:textId="5DB06A9C" w:rsidR="00B24BB1" w:rsidRPr="003C4483" w:rsidRDefault="00B24BB1" w:rsidP="00B24BB1">
      <w:pPr>
        <w:pStyle w:val="SubStepAlpha"/>
      </w:pPr>
      <w:r>
        <w:t xml:space="preserve">С PC-A, запустите эхо-запрос интерфейса Lo1 (209.165.200.1) на R2. Если эхо-запрос не прошел, выполните отладку. На R1 отобразите таблицу NAT на R1 с помощью команды </w:t>
      </w:r>
      <w:r>
        <w:rPr>
          <w:b/>
        </w:rPr>
        <w:t>show ip nat translations</w:t>
      </w:r>
      <w:r>
        <w:t>.</w:t>
      </w:r>
    </w:p>
    <w:p w14:paraId="5D3439B5" w14:textId="77777777" w:rsidR="00B24BB1" w:rsidRPr="00F1700E" w:rsidRDefault="00B24BB1" w:rsidP="00EA4AD6">
      <w:pPr>
        <w:pStyle w:val="CMD"/>
        <w:rPr>
          <w:lang w:val="en-US"/>
        </w:rPr>
      </w:pPr>
      <w:r w:rsidRPr="00F1700E">
        <w:rPr>
          <w:lang w:val="en-US"/>
        </w:rPr>
        <w:t xml:space="preserve">R1# </w:t>
      </w:r>
      <w:r w:rsidRPr="00F1700E">
        <w:rPr>
          <w:b/>
          <w:lang w:val="en-US"/>
        </w:rPr>
        <w:t xml:space="preserve">show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translations</w:t>
      </w:r>
    </w:p>
    <w:p w14:paraId="3796CB97" w14:textId="77777777" w:rsidR="00B24BB1" w:rsidRPr="00F1700E" w:rsidRDefault="00B24BB1" w:rsidP="00EA4AD6">
      <w:pPr>
        <w:pStyle w:val="CMDOutput"/>
        <w:rPr>
          <w:lang w:val="en-US"/>
        </w:rPr>
      </w:pPr>
      <w:r w:rsidRPr="00F1700E">
        <w:rPr>
          <w:lang w:val="en-US"/>
        </w:rPr>
        <w:t>Pro Inside global Inside local Outside local Outside global</w:t>
      </w:r>
    </w:p>
    <w:p w14:paraId="2F0D3CD8" w14:textId="77777777" w:rsidR="00B24BB1" w:rsidRPr="00EA4AD6" w:rsidRDefault="00B24BB1" w:rsidP="00EA4AD6">
      <w:pPr>
        <w:pStyle w:val="CMDOutput"/>
      </w:pPr>
      <w:r>
        <w:t>226:1 192.168.1. 2:1 209.165.200. 1:1 209.165.200. 1:1</w:t>
      </w:r>
    </w:p>
    <w:p w14:paraId="29E3EDE8" w14:textId="77777777" w:rsidR="00B24BB1" w:rsidRPr="00EA4AD6" w:rsidRDefault="00B24BB1" w:rsidP="00EA4AD6">
      <w:pPr>
        <w:pStyle w:val="CMDOutput"/>
      </w:pPr>
      <w:r>
        <w:t>Total number of translations: 1</w:t>
      </w:r>
    </w:p>
    <w:p w14:paraId="06BD9499" w14:textId="77777777" w:rsidR="00B24BB1" w:rsidRPr="00EA4AD6" w:rsidRDefault="00B24BB1" w:rsidP="00EA4AD6">
      <w:pPr>
        <w:pStyle w:val="BodyTextL50"/>
      </w:pPr>
      <w:r>
        <w:t xml:space="preserve">Обратите внимание, что есть только одна трансляция. Отправьте ping еще раз, и быстро вернитесь к маршрутизатору и введите команду </w:t>
      </w:r>
      <w:r>
        <w:rPr>
          <w:b/>
        </w:rPr>
        <w:t xml:space="preserve">show ip nat translations verbose </w:t>
      </w:r>
      <w:r>
        <w:t>, и вы увидите, что произошло.</w:t>
      </w:r>
    </w:p>
    <w:p w14:paraId="31FA5C84" w14:textId="77777777" w:rsidR="00B24BB1" w:rsidRPr="00F1700E" w:rsidRDefault="00B24BB1" w:rsidP="004C179C">
      <w:pPr>
        <w:pStyle w:val="CMD"/>
        <w:rPr>
          <w:rStyle w:val="DevConfigGray"/>
          <w:shd w:val="clear" w:color="auto" w:fill="auto"/>
          <w:lang w:val="en-US"/>
        </w:rPr>
      </w:pPr>
      <w:r w:rsidRPr="00F1700E">
        <w:rPr>
          <w:rStyle w:val="DevConfigGray"/>
          <w:shd w:val="clear" w:color="auto" w:fill="auto"/>
          <w:lang w:val="en-US"/>
        </w:rPr>
        <w:t xml:space="preserve">R1# </w:t>
      </w:r>
      <w:r w:rsidRPr="00F1700E">
        <w:rPr>
          <w:rStyle w:val="DevConfigGray"/>
          <w:b/>
          <w:shd w:val="clear" w:color="auto" w:fill="auto"/>
          <w:lang w:val="en-US"/>
        </w:rPr>
        <w:t xml:space="preserve">show </w:t>
      </w:r>
      <w:proofErr w:type="spellStart"/>
      <w:r w:rsidRPr="00F1700E">
        <w:rPr>
          <w:rStyle w:val="DevConfigGray"/>
          <w:b/>
          <w:shd w:val="clear" w:color="auto" w:fill="auto"/>
          <w:lang w:val="en-US"/>
        </w:rPr>
        <w:t>ip</w:t>
      </w:r>
      <w:proofErr w:type="spellEnd"/>
      <w:r w:rsidRPr="00F1700E">
        <w:rPr>
          <w:rStyle w:val="DevConfigGray"/>
          <w:b/>
          <w:shd w:val="clear" w:color="auto" w:fill="auto"/>
          <w:lang w:val="en-US"/>
        </w:rPr>
        <w:t xml:space="preserve"> </w:t>
      </w:r>
      <w:proofErr w:type="spellStart"/>
      <w:r w:rsidRPr="00F1700E">
        <w:rPr>
          <w:rStyle w:val="DevConfigGray"/>
          <w:b/>
          <w:shd w:val="clear" w:color="auto" w:fill="auto"/>
          <w:lang w:val="en-US"/>
        </w:rPr>
        <w:t>nat</w:t>
      </w:r>
      <w:proofErr w:type="spellEnd"/>
      <w:r w:rsidRPr="00F1700E">
        <w:rPr>
          <w:rStyle w:val="DevConfigGray"/>
          <w:b/>
          <w:shd w:val="clear" w:color="auto" w:fill="auto"/>
          <w:lang w:val="en-US"/>
        </w:rPr>
        <w:t xml:space="preserve"> translations verbose</w:t>
      </w:r>
      <w:r w:rsidRPr="00F1700E">
        <w:rPr>
          <w:rStyle w:val="DevConfigGray"/>
          <w:shd w:val="clear" w:color="auto" w:fill="auto"/>
          <w:lang w:val="en-US"/>
        </w:rPr>
        <w:t xml:space="preserve"> </w:t>
      </w:r>
    </w:p>
    <w:p w14:paraId="6CBC10DD" w14:textId="77777777" w:rsidR="00B24BB1" w:rsidRPr="00F1700E" w:rsidRDefault="00B24BB1" w:rsidP="004C179C">
      <w:pPr>
        <w:pStyle w:val="CMDOutput"/>
        <w:rPr>
          <w:rStyle w:val="DevConfigGray"/>
          <w:sz w:val="18"/>
          <w:shd w:val="clear" w:color="auto" w:fill="auto"/>
          <w:lang w:val="en-US"/>
        </w:rPr>
      </w:pPr>
      <w:r w:rsidRPr="00F1700E">
        <w:rPr>
          <w:rStyle w:val="DevConfigGray"/>
          <w:sz w:val="18"/>
          <w:shd w:val="clear" w:color="auto" w:fill="auto"/>
          <w:lang w:val="en-US"/>
        </w:rPr>
        <w:t>Pro Inside global Inside local Outside local Outside global</w:t>
      </w:r>
    </w:p>
    <w:p w14:paraId="05DFD11F" w14:textId="77777777" w:rsidR="00B24BB1" w:rsidRPr="00F1700E" w:rsidRDefault="00B24BB1" w:rsidP="004C179C">
      <w:pPr>
        <w:pStyle w:val="CMDOutput"/>
        <w:rPr>
          <w:rStyle w:val="DevConfigGray"/>
          <w:sz w:val="18"/>
          <w:shd w:val="clear" w:color="auto" w:fill="auto"/>
          <w:lang w:val="en-US"/>
        </w:rPr>
      </w:pPr>
      <w:proofErr w:type="spellStart"/>
      <w:r w:rsidRPr="00F1700E">
        <w:rPr>
          <w:rStyle w:val="DevConfigGray"/>
          <w:sz w:val="18"/>
          <w:shd w:val="clear" w:color="auto" w:fill="auto"/>
          <w:lang w:val="en-US"/>
        </w:rPr>
        <w:t>icmp</w:t>
      </w:r>
      <w:proofErr w:type="spellEnd"/>
      <w:r w:rsidRPr="00F1700E">
        <w:rPr>
          <w:rStyle w:val="DevConfigGray"/>
          <w:sz w:val="18"/>
          <w:shd w:val="clear" w:color="auto" w:fill="auto"/>
          <w:lang w:val="en-US"/>
        </w:rPr>
        <w:t xml:space="preserve"> 209.165.200.226:1 192.168.1.2:1 209.165.200.1:1 209.165.200.1:1 </w:t>
      </w:r>
    </w:p>
    <w:p w14:paraId="766635DA" w14:textId="77777777" w:rsidR="00B24BB1" w:rsidRPr="00F1700E" w:rsidRDefault="00B24BB1" w:rsidP="004C179C">
      <w:pPr>
        <w:pStyle w:val="CMDOutput"/>
        <w:rPr>
          <w:rStyle w:val="DevConfigGray"/>
          <w:sz w:val="18"/>
          <w:shd w:val="clear" w:color="auto" w:fill="auto"/>
          <w:lang w:val="en-US"/>
        </w:rPr>
      </w:pPr>
      <w:r w:rsidRPr="00F1700E">
        <w:rPr>
          <w:rStyle w:val="DevConfigGray"/>
          <w:sz w:val="18"/>
          <w:shd w:val="clear" w:color="auto" w:fill="auto"/>
          <w:lang w:val="en-US"/>
        </w:rPr>
        <w:t xml:space="preserve">  create: 09/23/19 16:57:22, use: 09/23/19 16:57:25, </w:t>
      </w:r>
      <w:r w:rsidRPr="00F1700E">
        <w:rPr>
          <w:rStyle w:val="DevConfigGray"/>
          <w:sz w:val="18"/>
          <w:highlight w:val="yellow"/>
          <w:shd w:val="clear" w:color="auto" w:fill="auto"/>
          <w:lang w:val="en-US"/>
        </w:rPr>
        <w:t>timeout: 00:01:00</w:t>
      </w:r>
    </w:p>
    <w:p w14:paraId="4A2CD0C0" w14:textId="77777777" w:rsidR="00B24BB1" w:rsidRPr="00F1700E" w:rsidRDefault="00B24BB1" w:rsidP="004C179C">
      <w:pPr>
        <w:pStyle w:val="CMDOutput"/>
        <w:rPr>
          <w:rStyle w:val="DevConfigGray"/>
          <w:sz w:val="18"/>
          <w:shd w:val="clear" w:color="auto" w:fill="auto"/>
          <w:lang w:val="en-US"/>
        </w:rPr>
      </w:pPr>
      <w:r w:rsidRPr="00F1700E">
        <w:rPr>
          <w:rStyle w:val="DevConfigGray"/>
          <w:sz w:val="18"/>
          <w:shd w:val="clear" w:color="auto" w:fill="auto"/>
          <w:lang w:val="en-US"/>
        </w:rPr>
        <w:t>&lt;output omitted&gt;</w:t>
      </w:r>
    </w:p>
    <w:p w14:paraId="34512699" w14:textId="454ACDAF" w:rsidR="00B24BB1" w:rsidRPr="004C179C" w:rsidRDefault="00B24BB1" w:rsidP="004C179C">
      <w:pPr>
        <w:pStyle w:val="BodyTextL50"/>
      </w:pPr>
      <w:r>
        <w:t>Как вы можете видеть, время ожидания перевода было отменено с 24 часов до 1 минуты.</w:t>
      </w:r>
    </w:p>
    <w:p w14:paraId="2842950C" w14:textId="77777777" w:rsidR="00B24BB1" w:rsidRPr="004C179C" w:rsidRDefault="00B24BB1" w:rsidP="004C179C">
      <w:pPr>
        <w:pStyle w:val="SubStepAlpha"/>
      </w:pPr>
      <w:r>
        <w:t>Генерирует трафик с нескольких устройств для наблюдения PAT. На PC-A и PC-B используйте параметр -t с командой ping, чтобы отправить безостановочный ping на интерфейс Lo1 R2 (</w:t>
      </w:r>
      <w:r>
        <w:rPr>
          <w:b/>
        </w:rPr>
        <w:t>ping -t 209.165.200.1</w:t>
      </w:r>
      <w:r>
        <w:t xml:space="preserve">), затем вернитесь к R1 и выполните команду </w:t>
      </w:r>
      <w:r>
        <w:rPr>
          <w:b/>
        </w:rPr>
        <w:t>show ip nat translations</w:t>
      </w:r>
      <w:r>
        <w:t>:</w:t>
      </w:r>
    </w:p>
    <w:p w14:paraId="1D5CC28E" w14:textId="77777777" w:rsidR="00B24BB1" w:rsidRPr="00F1700E" w:rsidRDefault="00B24BB1" w:rsidP="004C179C">
      <w:pPr>
        <w:pStyle w:val="CMD"/>
        <w:rPr>
          <w:rStyle w:val="DevConfigGray"/>
          <w:shd w:val="clear" w:color="auto" w:fill="auto"/>
          <w:lang w:val="en-US"/>
        </w:rPr>
      </w:pPr>
      <w:r w:rsidRPr="00F1700E">
        <w:rPr>
          <w:rStyle w:val="DevConfigGray"/>
          <w:shd w:val="clear" w:color="auto" w:fill="auto"/>
          <w:lang w:val="en-US"/>
        </w:rPr>
        <w:t xml:space="preserve">R1# </w:t>
      </w:r>
      <w:r w:rsidRPr="00F1700E">
        <w:rPr>
          <w:rStyle w:val="DevConfigGray"/>
          <w:b/>
          <w:shd w:val="clear" w:color="auto" w:fill="auto"/>
          <w:lang w:val="en-US"/>
        </w:rPr>
        <w:t xml:space="preserve">show </w:t>
      </w:r>
      <w:proofErr w:type="spellStart"/>
      <w:r w:rsidRPr="00F1700E">
        <w:rPr>
          <w:rStyle w:val="DevConfigGray"/>
          <w:b/>
          <w:shd w:val="clear" w:color="auto" w:fill="auto"/>
          <w:lang w:val="en-US"/>
        </w:rPr>
        <w:t>ip</w:t>
      </w:r>
      <w:proofErr w:type="spellEnd"/>
      <w:r w:rsidRPr="00F1700E">
        <w:rPr>
          <w:rStyle w:val="DevConfigGray"/>
          <w:b/>
          <w:shd w:val="clear" w:color="auto" w:fill="auto"/>
          <w:lang w:val="en-US"/>
        </w:rPr>
        <w:t xml:space="preserve"> </w:t>
      </w:r>
      <w:proofErr w:type="spellStart"/>
      <w:r w:rsidRPr="00F1700E">
        <w:rPr>
          <w:rStyle w:val="DevConfigGray"/>
          <w:b/>
          <w:shd w:val="clear" w:color="auto" w:fill="auto"/>
          <w:lang w:val="en-US"/>
        </w:rPr>
        <w:t>nat</w:t>
      </w:r>
      <w:proofErr w:type="spellEnd"/>
      <w:r w:rsidRPr="00F1700E">
        <w:rPr>
          <w:rStyle w:val="DevConfigGray"/>
          <w:b/>
          <w:shd w:val="clear" w:color="auto" w:fill="auto"/>
          <w:lang w:val="en-US"/>
        </w:rPr>
        <w:t xml:space="preserve"> translations</w:t>
      </w:r>
    </w:p>
    <w:p w14:paraId="0AA08939" w14:textId="77777777" w:rsidR="00B24BB1" w:rsidRPr="00F1700E" w:rsidRDefault="00B24BB1" w:rsidP="004C179C">
      <w:pPr>
        <w:pStyle w:val="CMDOutput"/>
        <w:rPr>
          <w:rStyle w:val="DevConfigGray"/>
          <w:sz w:val="18"/>
          <w:shd w:val="clear" w:color="auto" w:fill="auto"/>
          <w:lang w:val="en-US"/>
        </w:rPr>
      </w:pPr>
      <w:r w:rsidRPr="00F1700E">
        <w:rPr>
          <w:rStyle w:val="DevConfigGray"/>
          <w:sz w:val="18"/>
          <w:shd w:val="clear" w:color="auto" w:fill="auto"/>
          <w:lang w:val="en-US"/>
        </w:rPr>
        <w:t>Pro Inside global Inside local Outside local Outside global</w:t>
      </w:r>
    </w:p>
    <w:p w14:paraId="4BBCF5B2" w14:textId="77777777" w:rsidR="00B24BB1" w:rsidRPr="00F1700E" w:rsidRDefault="00B24BB1" w:rsidP="004C179C">
      <w:pPr>
        <w:pStyle w:val="CMDOutput"/>
        <w:rPr>
          <w:rStyle w:val="DevConfigGray"/>
          <w:sz w:val="18"/>
          <w:shd w:val="clear" w:color="auto" w:fill="auto"/>
          <w:lang w:val="en-US"/>
        </w:rPr>
      </w:pPr>
      <w:proofErr w:type="spellStart"/>
      <w:r w:rsidRPr="00F1700E">
        <w:rPr>
          <w:rStyle w:val="DevConfigGray"/>
          <w:sz w:val="18"/>
          <w:shd w:val="clear" w:color="auto" w:fill="auto"/>
          <w:lang w:val="en-US"/>
        </w:rPr>
        <w:t>icmp</w:t>
      </w:r>
      <w:proofErr w:type="spellEnd"/>
      <w:r w:rsidRPr="00F1700E">
        <w:rPr>
          <w:rStyle w:val="DevConfigGray"/>
          <w:sz w:val="18"/>
          <w:shd w:val="clear" w:color="auto" w:fill="auto"/>
          <w:lang w:val="en-US"/>
        </w:rPr>
        <w:t xml:space="preserve"> 209.165.200.226:1 192.168.1.2:1 209.165.200.1:1 209.165.200.1:1 </w:t>
      </w:r>
    </w:p>
    <w:p w14:paraId="2B2A8B07" w14:textId="77777777" w:rsidR="00B24BB1" w:rsidRPr="00F1700E" w:rsidRDefault="00B24BB1" w:rsidP="004C179C">
      <w:pPr>
        <w:pStyle w:val="CMDOutput"/>
        <w:rPr>
          <w:rStyle w:val="DevConfigGray"/>
          <w:sz w:val="18"/>
          <w:shd w:val="clear" w:color="auto" w:fill="auto"/>
          <w:lang w:val="en-US"/>
        </w:rPr>
      </w:pPr>
      <w:r w:rsidRPr="00F1700E">
        <w:rPr>
          <w:rStyle w:val="DevConfigGray"/>
          <w:sz w:val="18"/>
          <w:shd w:val="clear" w:color="auto" w:fill="auto"/>
          <w:lang w:val="en-US"/>
        </w:rPr>
        <w:t xml:space="preserve">226:2 192.168.1. 3:1 209.165.200. 1:1 209.165.200. 1:2 </w:t>
      </w:r>
    </w:p>
    <w:p w14:paraId="1A244B76" w14:textId="77777777" w:rsidR="00B24BB1" w:rsidRPr="00F1700E" w:rsidRDefault="00B24BB1" w:rsidP="004C179C">
      <w:pPr>
        <w:pStyle w:val="CMDOutput"/>
        <w:rPr>
          <w:rStyle w:val="DevConfigGray"/>
          <w:sz w:val="18"/>
          <w:shd w:val="clear" w:color="auto" w:fill="auto"/>
          <w:lang w:val="en-US"/>
        </w:rPr>
      </w:pPr>
      <w:r w:rsidRPr="00F1700E">
        <w:rPr>
          <w:rStyle w:val="DevConfigGray"/>
          <w:sz w:val="18"/>
          <w:shd w:val="clear" w:color="auto" w:fill="auto"/>
          <w:lang w:val="en-US"/>
        </w:rPr>
        <w:t xml:space="preserve">Total number of translations: 2 </w:t>
      </w:r>
    </w:p>
    <w:p w14:paraId="773FD9DD" w14:textId="77777777" w:rsidR="004C179C" w:rsidRDefault="00B24BB1" w:rsidP="004C179C">
      <w:pPr>
        <w:pStyle w:val="BodyTextL50"/>
      </w:pPr>
      <w:r>
        <w:t xml:space="preserve">Обратите внимание, что внутренний глобальный адрес одинаков для обоих сеансов. </w:t>
      </w:r>
    </w:p>
    <w:p w14:paraId="6B5127FD" w14:textId="4028C5FA" w:rsidR="004C179C" w:rsidRDefault="004C179C" w:rsidP="004C179C">
      <w:pPr>
        <w:pStyle w:val="4"/>
      </w:pPr>
      <w:r>
        <w:t>Вопрос:</w:t>
      </w:r>
    </w:p>
    <w:p w14:paraId="7E127B15" w14:textId="77777777" w:rsidR="004C179C" w:rsidRDefault="00B24BB1" w:rsidP="004C179C">
      <w:pPr>
        <w:pStyle w:val="BodyTextL50"/>
        <w:spacing w:before="0"/>
      </w:pPr>
      <w:r>
        <w:t xml:space="preserve">Как маршрутизатор отслеживает, куда идут ответы? </w:t>
      </w:r>
    </w:p>
    <w:p w14:paraId="7AB9606E" w14:textId="67EDCEA4" w:rsidR="00B24BB1" w:rsidRPr="004C179C" w:rsidRDefault="00F1700E" w:rsidP="004C179C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34B54BE8" w14:textId="77777777" w:rsidR="00B24BB1" w:rsidRPr="004C179C" w:rsidRDefault="00B24BB1" w:rsidP="004C179C">
      <w:pPr>
        <w:pStyle w:val="SubStepAlpha"/>
      </w:pPr>
      <w:r>
        <w:t>PAT в пул является очень эффективным решением для малых и средних организаций. Тем не менее есть неиспользуемые адреса IPv4, задействованные в этом сценарии. Мы перейдем к PAT с перегрузкой интерфейса, чтобы устранить эту трату IPv4 адресов. Остановите ping на PC-A и PC-B с помощью комбинации клавиш Control-C, затем очистите трансляции и статистику:</w:t>
      </w:r>
    </w:p>
    <w:p w14:paraId="2A2DC525" w14:textId="77777777" w:rsidR="00B24BB1" w:rsidRPr="00F1700E" w:rsidRDefault="00B24BB1" w:rsidP="00B24BB1">
      <w:pPr>
        <w:pStyle w:val="CMD"/>
        <w:rPr>
          <w:lang w:val="en-US"/>
        </w:rPr>
      </w:pPr>
      <w:r w:rsidRPr="00F1700E">
        <w:rPr>
          <w:lang w:val="en-US"/>
        </w:rPr>
        <w:t xml:space="preserve">R1# </w:t>
      </w:r>
      <w:r w:rsidRPr="00F1700E">
        <w:rPr>
          <w:b/>
          <w:lang w:val="en-US"/>
        </w:rPr>
        <w:t xml:space="preserve">clear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translations *</w:t>
      </w:r>
      <w:r w:rsidRPr="00F1700E">
        <w:rPr>
          <w:lang w:val="en-US"/>
        </w:rPr>
        <w:t xml:space="preserve"> </w:t>
      </w:r>
    </w:p>
    <w:p w14:paraId="38F0E952" w14:textId="77777777" w:rsidR="00B24BB1" w:rsidRPr="003F581A" w:rsidRDefault="00B24BB1" w:rsidP="00B24BB1">
      <w:pPr>
        <w:pStyle w:val="CMD"/>
      </w:pPr>
      <w:r>
        <w:t xml:space="preserve">R1#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statistics</w:t>
      </w:r>
      <w:r>
        <w:t xml:space="preserve"> </w:t>
      </w:r>
    </w:p>
    <w:p w14:paraId="12FB8453" w14:textId="77777777" w:rsidR="00B24BB1" w:rsidRDefault="00B24BB1" w:rsidP="00B24BB1">
      <w:pPr>
        <w:pStyle w:val="3"/>
      </w:pPr>
      <w:r>
        <w:t>На R1 удалите команды преобразования nat pool.</w:t>
      </w:r>
    </w:p>
    <w:p w14:paraId="561017ED" w14:textId="77777777" w:rsidR="00B24BB1" w:rsidRDefault="00B24BB1" w:rsidP="00B24BB1">
      <w:pPr>
        <w:pStyle w:val="BodyTextL25"/>
      </w:pPr>
      <w:r>
        <w:t>Опять же, наш список доступа (список доступа 1) по-прежнему корректен для сетевого сценария, поэтому нет необходимости воссоздавать его. Кроме того, внутренний и внешний интерфейсы не меняются. Чтобы начать работу с PAT к интерфейсу, очистите конфигурацию, удалив пул NAT и команду, связывающую ACL и пул вместе.</w:t>
      </w:r>
    </w:p>
    <w:p w14:paraId="4272CCA5" w14:textId="77777777" w:rsidR="00B24BB1" w:rsidRPr="00F1700E" w:rsidRDefault="00B24BB1" w:rsidP="00B24BB1">
      <w:pPr>
        <w:pStyle w:val="CMD"/>
        <w:rPr>
          <w:lang w:val="en-US"/>
        </w:rPr>
      </w:pPr>
      <w:r w:rsidRPr="00F1700E">
        <w:rPr>
          <w:lang w:val="en-US"/>
        </w:rPr>
        <w:t xml:space="preserve">R1(config)# </w:t>
      </w:r>
      <w:r w:rsidRPr="00F1700E">
        <w:rPr>
          <w:b/>
          <w:lang w:val="en-US"/>
        </w:rPr>
        <w:t xml:space="preserve">no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inside source list 1 pool PUBLIC_ACCESS overload</w:t>
      </w:r>
      <w:r w:rsidRPr="00F1700E">
        <w:rPr>
          <w:lang w:val="en-US"/>
        </w:rPr>
        <w:t xml:space="preserve"> </w:t>
      </w:r>
    </w:p>
    <w:p w14:paraId="49219ED9" w14:textId="77777777" w:rsidR="00B24BB1" w:rsidRPr="00F1700E" w:rsidRDefault="00B24BB1" w:rsidP="00B24BB1">
      <w:pPr>
        <w:pStyle w:val="CMD"/>
        <w:rPr>
          <w:lang w:val="en-US"/>
        </w:rPr>
      </w:pPr>
      <w:r w:rsidRPr="00F1700E">
        <w:rPr>
          <w:lang w:val="en-US"/>
        </w:rPr>
        <w:t xml:space="preserve">R1(config)# </w:t>
      </w:r>
      <w:r w:rsidRPr="00F1700E">
        <w:rPr>
          <w:b/>
          <w:lang w:val="en-US"/>
        </w:rPr>
        <w:t xml:space="preserve">no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pool PUBLIC_ACCESS</w:t>
      </w:r>
    </w:p>
    <w:p w14:paraId="29D7BA8F" w14:textId="0DD74FDD" w:rsidR="00B24BB1" w:rsidRDefault="00B24BB1" w:rsidP="00B24BB1">
      <w:pPr>
        <w:pStyle w:val="3"/>
      </w:pPr>
      <w:r>
        <w:lastRenderedPageBreak/>
        <w:t xml:space="preserve">Добавьте команду PAT </w:t>
      </w:r>
      <w:proofErr w:type="spellStart"/>
      <w:r>
        <w:t>overload</w:t>
      </w:r>
      <w:proofErr w:type="spellEnd"/>
      <w:r>
        <w:t>, указав внешний интерфейс.</w:t>
      </w:r>
    </w:p>
    <w:p w14:paraId="541CBD9D" w14:textId="77777777" w:rsidR="00B24BB1" w:rsidRDefault="00B24BB1" w:rsidP="00B24BB1">
      <w:pPr>
        <w:pStyle w:val="SubStepAlpha"/>
        <w:numPr>
          <w:ilvl w:val="0"/>
          <w:numId w:val="0"/>
        </w:numPr>
        <w:ind w:left="720" w:hanging="360"/>
      </w:pPr>
      <w:r>
        <w:t>Добавьте команду PAT, которая вызовет перегрузку внешнего интерфейса.</w:t>
      </w:r>
    </w:p>
    <w:p w14:paraId="6DA31CAE" w14:textId="77777777" w:rsidR="00B24BB1" w:rsidRPr="00F1700E" w:rsidRDefault="00B24BB1" w:rsidP="004C179C">
      <w:pPr>
        <w:pStyle w:val="CMD"/>
        <w:rPr>
          <w:lang w:val="en-US"/>
        </w:rPr>
      </w:pPr>
      <w:r w:rsidRPr="00F1700E">
        <w:rPr>
          <w:lang w:val="en-US"/>
        </w:rPr>
        <w:t xml:space="preserve">R1(config)#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inside source list 1 interface g0/0/0 overload</w:t>
      </w:r>
      <w:r w:rsidRPr="00F1700E">
        <w:rPr>
          <w:lang w:val="en-US"/>
        </w:rPr>
        <w:t xml:space="preserve"> </w:t>
      </w:r>
    </w:p>
    <w:p w14:paraId="25902797" w14:textId="77777777" w:rsidR="00B24BB1" w:rsidRDefault="00B24BB1" w:rsidP="00B24BB1">
      <w:pPr>
        <w:pStyle w:val="3"/>
      </w:pPr>
      <w:r>
        <w:t xml:space="preserve">Протестируйте и проверьте конфигурацию. </w:t>
      </w:r>
    </w:p>
    <w:p w14:paraId="264B8062" w14:textId="77777777" w:rsidR="00B24BB1" w:rsidRDefault="00B24BB1" w:rsidP="00B24BB1">
      <w:pPr>
        <w:pStyle w:val="SubStepAlpha"/>
      </w:pPr>
      <w:r>
        <w:t xml:space="preserve">Давайте проверим PAT, чтобы интерфейс работал. С PC-B,  запустите эхо-запрос интерфейса Lo1 (209.165.200.1) на R2. Если эхо-запрос не прошел, выполните отладку. На R1 отобразите таблицу NAT на R1 с помощью команды </w:t>
      </w:r>
      <w:r>
        <w:rPr>
          <w:b/>
        </w:rPr>
        <w:t>show ip nat translations</w:t>
      </w:r>
      <w:r>
        <w:t>.</w:t>
      </w:r>
    </w:p>
    <w:p w14:paraId="3988EFBE" w14:textId="77777777" w:rsidR="00B24BB1" w:rsidRPr="00F1700E" w:rsidRDefault="00B24BB1" w:rsidP="00FB5667">
      <w:pPr>
        <w:pStyle w:val="CMD"/>
        <w:rPr>
          <w:lang w:val="en-US"/>
        </w:rPr>
      </w:pPr>
      <w:r w:rsidRPr="00F1700E">
        <w:rPr>
          <w:lang w:val="en-US"/>
        </w:rPr>
        <w:t xml:space="preserve">R1# </w:t>
      </w:r>
      <w:r w:rsidRPr="00F1700E">
        <w:rPr>
          <w:b/>
          <w:lang w:val="en-US"/>
        </w:rPr>
        <w:t xml:space="preserve">show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translations</w:t>
      </w:r>
    </w:p>
    <w:p w14:paraId="55621215" w14:textId="77777777" w:rsidR="00B24BB1" w:rsidRPr="00F1700E" w:rsidRDefault="00B24BB1" w:rsidP="00B24BB1">
      <w:pPr>
        <w:pStyle w:val="CMD"/>
        <w:rPr>
          <w:sz w:val="18"/>
          <w:szCs w:val="20"/>
          <w:lang w:val="en-US"/>
        </w:rPr>
      </w:pPr>
      <w:r w:rsidRPr="00F1700E">
        <w:rPr>
          <w:sz w:val="18"/>
          <w:lang w:val="en-US"/>
        </w:rPr>
        <w:t>Pro Inside global Inside local Outside local Outside global</w:t>
      </w:r>
    </w:p>
    <w:p w14:paraId="2E5C831A" w14:textId="77777777" w:rsidR="00B24BB1" w:rsidRPr="00C32A9A" w:rsidRDefault="00B24BB1" w:rsidP="00B24BB1">
      <w:pPr>
        <w:pStyle w:val="CMD"/>
        <w:rPr>
          <w:sz w:val="18"/>
          <w:szCs w:val="20"/>
        </w:rPr>
      </w:pPr>
      <w:r>
        <w:rPr>
          <w:sz w:val="18"/>
        </w:rPr>
        <w:t xml:space="preserve">209.165.200. 230:1 192.168.1. 3:1 209.165.200. 1:1 209.165.200. 1:1 </w:t>
      </w:r>
    </w:p>
    <w:p w14:paraId="5920EB63" w14:textId="6164DF0C" w:rsidR="00B24BB1" w:rsidRPr="003C4483" w:rsidRDefault="00B24BB1" w:rsidP="003139DD">
      <w:pPr>
        <w:pStyle w:val="CMD"/>
        <w:rPr>
          <w:sz w:val="18"/>
          <w:szCs w:val="20"/>
        </w:rPr>
      </w:pPr>
      <w:r>
        <w:rPr>
          <w:sz w:val="18"/>
        </w:rPr>
        <w:t xml:space="preserve">Total number of translations: 1 </w:t>
      </w:r>
    </w:p>
    <w:p w14:paraId="5EF309B5" w14:textId="77777777" w:rsidR="00B24BB1" w:rsidRPr="004C179C" w:rsidRDefault="00B24BB1" w:rsidP="004C179C">
      <w:pPr>
        <w:pStyle w:val="SubStepAlpha"/>
      </w:pPr>
      <w:r>
        <w:t xml:space="preserve">Сделайте трафик с нескольких устройств для наблюдения PAT. На PC-A и PC-B используйте параметр -t с командой ping для отправки безостановочного ping на интерфейс Lo1 R2 </w:t>
      </w:r>
      <w:r>
        <w:rPr>
          <w:b/>
        </w:rPr>
        <w:t>(ping -t 209.165.200.1</w:t>
      </w:r>
      <w:r>
        <w:t xml:space="preserve">). На S1 и S2 выполните привилегированную команду exec ping 209.165.200.1 повторить 2000. Затем вернитесь к R1 и выполните команду </w:t>
      </w:r>
      <w:r>
        <w:rPr>
          <w:b/>
        </w:rPr>
        <w:t>show ip nat translations</w:t>
      </w:r>
      <w:r>
        <w:t>.</w:t>
      </w:r>
    </w:p>
    <w:p w14:paraId="2CC84F4E" w14:textId="77777777" w:rsidR="00B24BB1" w:rsidRPr="00F1700E" w:rsidRDefault="00B24BB1" w:rsidP="004C179C">
      <w:pPr>
        <w:pStyle w:val="CMD"/>
        <w:rPr>
          <w:lang w:val="en-US"/>
        </w:rPr>
      </w:pPr>
      <w:r w:rsidRPr="00F1700E">
        <w:rPr>
          <w:lang w:val="en-US"/>
        </w:rPr>
        <w:t xml:space="preserve">R1# </w:t>
      </w:r>
      <w:r w:rsidRPr="00F1700E">
        <w:rPr>
          <w:b/>
          <w:lang w:val="en-US"/>
        </w:rPr>
        <w:t xml:space="preserve">show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translations</w:t>
      </w:r>
    </w:p>
    <w:p w14:paraId="1B97220E" w14:textId="77777777" w:rsidR="00B24BB1" w:rsidRPr="00F1700E" w:rsidRDefault="00B24BB1" w:rsidP="004C179C">
      <w:pPr>
        <w:pStyle w:val="CMDOutput"/>
        <w:rPr>
          <w:lang w:val="en-US"/>
        </w:rPr>
      </w:pPr>
      <w:r w:rsidRPr="00F1700E">
        <w:rPr>
          <w:lang w:val="en-US"/>
        </w:rPr>
        <w:t>Pro Inside global Inside local Outside local Outside global</w:t>
      </w:r>
    </w:p>
    <w:p w14:paraId="100227D7" w14:textId="77777777" w:rsidR="00B24BB1" w:rsidRPr="004C179C" w:rsidRDefault="00B24BB1" w:rsidP="004C179C">
      <w:pPr>
        <w:pStyle w:val="CMDOutput"/>
      </w:pPr>
      <w:r>
        <w:t xml:space="preserve">209.165.200. 230:3 192.168.1. 11:1 209.165.200. 1:1 209.165.200. 1:3 </w:t>
      </w:r>
    </w:p>
    <w:p w14:paraId="3DBF11C9" w14:textId="77777777" w:rsidR="00B24BB1" w:rsidRPr="004C179C" w:rsidRDefault="00B24BB1" w:rsidP="004C179C">
      <w:pPr>
        <w:pStyle w:val="CMDOutput"/>
      </w:pPr>
      <w:r>
        <w:t xml:space="preserve">209.165.200. 230:2 192.168.1. 2:1 209.165.200. 1:1 209.165.200. 1:2 </w:t>
      </w:r>
    </w:p>
    <w:p w14:paraId="661A2C13" w14:textId="77777777" w:rsidR="00B24BB1" w:rsidRPr="004C179C" w:rsidRDefault="00B24BB1" w:rsidP="004C179C">
      <w:pPr>
        <w:pStyle w:val="CMDOutput"/>
      </w:pPr>
      <w:r>
        <w:t xml:space="preserve">209.165.200. 230:4 192.168.1. 3:1 209.165.200. 1:1 209.165.200. 1:4 </w:t>
      </w:r>
    </w:p>
    <w:p w14:paraId="1519CFDD" w14:textId="77777777" w:rsidR="00B24BB1" w:rsidRPr="004C179C" w:rsidRDefault="00B24BB1" w:rsidP="004C179C">
      <w:pPr>
        <w:pStyle w:val="CMDOutput"/>
      </w:pPr>
      <w:r>
        <w:t xml:space="preserve">209.165.200. 230:1 192.168.1. 12:1 209.165.200. 1:1 209.165.200. 1:1 </w:t>
      </w:r>
    </w:p>
    <w:p w14:paraId="5855D9BA" w14:textId="0C42338F" w:rsidR="00B24BB1" w:rsidRPr="004C179C" w:rsidRDefault="00B24BB1" w:rsidP="004C179C">
      <w:pPr>
        <w:pStyle w:val="CMDOutput"/>
      </w:pPr>
      <w:r>
        <w:t xml:space="preserve">Total number of translations: 4 </w:t>
      </w:r>
    </w:p>
    <w:p w14:paraId="708E8EEE" w14:textId="33BF7E70" w:rsidR="00B24BB1" w:rsidRPr="004C179C" w:rsidRDefault="00B24BB1" w:rsidP="004C179C">
      <w:pPr>
        <w:pStyle w:val="BodyTextL50"/>
      </w:pPr>
      <w:r>
        <w:t>Теперь все внутренние глобальные адреса сопоставляются с IP-адресом интерфейса g0/0/0.</w:t>
      </w:r>
    </w:p>
    <w:p w14:paraId="280E42EA" w14:textId="7FD275CD" w:rsidR="00B24BB1" w:rsidRDefault="00B24BB1" w:rsidP="004C179C">
      <w:pPr>
        <w:pStyle w:val="BodyTextL50"/>
      </w:pPr>
      <w:r>
        <w:t>Остановите все пинги. На PC-A и PC-B, используя комбинацию клавиш CTRL-C.</w:t>
      </w:r>
    </w:p>
    <w:p w14:paraId="47FE3AB9" w14:textId="0BD437D2" w:rsidR="00F324AC" w:rsidRPr="004C179C" w:rsidRDefault="00F324AC" w:rsidP="00F324AC">
      <w:pPr>
        <w:pStyle w:val="ConfigWindow"/>
      </w:pPr>
      <w:r>
        <w:t>Закройте окно настройки.</w:t>
      </w:r>
    </w:p>
    <w:p w14:paraId="4629C7A0" w14:textId="77777777" w:rsidR="00B24BB1" w:rsidRDefault="00B24BB1" w:rsidP="00F324AC">
      <w:pPr>
        <w:pStyle w:val="2"/>
        <w:spacing w:before="120"/>
      </w:pPr>
      <w:r>
        <w:t>Настройка и проверка статического NAT для IPv4.</w:t>
      </w:r>
    </w:p>
    <w:p w14:paraId="4BDC1CF1" w14:textId="77777777" w:rsidR="00B24BB1" w:rsidRDefault="00B24BB1" w:rsidP="00B24BB1">
      <w:pPr>
        <w:pStyle w:val="BodyTextL25"/>
      </w:pPr>
      <w:r>
        <w:t>В части 4 будет настроена статическая NAT таким образом, чтобы PC-A был доступен напрямую из Интернета. PC-A будет доступен из R2 по адресу 209.165.200.229.</w:t>
      </w:r>
    </w:p>
    <w:p w14:paraId="564F1EE5" w14:textId="77777777" w:rsidR="00B24BB1" w:rsidRPr="004C179C" w:rsidRDefault="00B24BB1" w:rsidP="004C179C">
      <w:pPr>
        <w:pStyle w:val="BodyTextL25"/>
      </w:pPr>
      <w:r>
        <w:rPr>
          <w:b/>
        </w:rPr>
        <w:t>Примечание.</w:t>
      </w:r>
      <w:r w:rsidRPr="004C179C">
        <w:t xml:space="preserve"> Конфигурация, которую вы собираетесь завершить, не соответствует рекомендуемым практикам для шлюзов, подключенных к Интернету. Эта лаборатория полностью опускает стандартные методы безопасности, чтобы сосредоточиться на успешной конфигурации статического NAT. В производственной среде решающее значение для удовлетворения этого требования будет иметь тщательная координация между сетевой инфраструктурой и группами безопасности. </w:t>
      </w:r>
    </w:p>
    <w:p w14:paraId="34610CC3" w14:textId="22C30290" w:rsidR="00B24BB1" w:rsidRDefault="00B24BB1" w:rsidP="00B24BB1">
      <w:pPr>
        <w:pStyle w:val="3"/>
      </w:pPr>
      <w:r>
        <w:t>На R1 очистите текущие трансляции и статистику.</w:t>
      </w:r>
    </w:p>
    <w:p w14:paraId="2E4601A4" w14:textId="59D67423" w:rsidR="00F324AC" w:rsidRPr="00F1700E" w:rsidRDefault="00F324AC" w:rsidP="00F324AC">
      <w:pPr>
        <w:pStyle w:val="ConfigWindow"/>
        <w:rPr>
          <w:lang w:val="en-US"/>
        </w:rPr>
      </w:pPr>
      <w:r>
        <w:t>Откройте</w:t>
      </w:r>
      <w:r w:rsidRPr="00F1700E">
        <w:rPr>
          <w:lang w:val="en-US"/>
        </w:rPr>
        <w:t xml:space="preserve"> </w:t>
      </w:r>
      <w:r>
        <w:t>окно</w:t>
      </w:r>
      <w:r w:rsidRPr="00F1700E">
        <w:rPr>
          <w:lang w:val="en-US"/>
        </w:rPr>
        <w:t xml:space="preserve"> </w:t>
      </w:r>
      <w:r>
        <w:t>конфигурации</w:t>
      </w:r>
    </w:p>
    <w:p w14:paraId="0A3358F4" w14:textId="77777777" w:rsidR="00B24BB1" w:rsidRPr="00F1700E" w:rsidRDefault="00B24BB1" w:rsidP="00F324AC">
      <w:pPr>
        <w:pStyle w:val="CMD"/>
        <w:spacing w:before="0"/>
        <w:rPr>
          <w:lang w:val="en-US"/>
        </w:rPr>
      </w:pPr>
      <w:r w:rsidRPr="00F1700E">
        <w:rPr>
          <w:lang w:val="en-US"/>
        </w:rPr>
        <w:t xml:space="preserve">R1# </w:t>
      </w:r>
      <w:r w:rsidRPr="00F1700E">
        <w:rPr>
          <w:b/>
          <w:lang w:val="en-US"/>
        </w:rPr>
        <w:t xml:space="preserve">clear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translations *</w:t>
      </w:r>
      <w:r w:rsidRPr="00F1700E">
        <w:rPr>
          <w:lang w:val="en-US"/>
        </w:rPr>
        <w:t xml:space="preserve"> </w:t>
      </w:r>
    </w:p>
    <w:p w14:paraId="6EE84062" w14:textId="77777777" w:rsidR="00B24BB1" w:rsidRPr="00F1700E" w:rsidRDefault="00B24BB1" w:rsidP="00B24BB1">
      <w:pPr>
        <w:pStyle w:val="CMD"/>
        <w:rPr>
          <w:lang w:val="en-US"/>
        </w:rPr>
      </w:pPr>
      <w:r w:rsidRPr="00F1700E">
        <w:rPr>
          <w:lang w:val="en-US"/>
        </w:rPr>
        <w:t xml:space="preserve">R1# </w:t>
      </w:r>
      <w:r w:rsidRPr="00F1700E">
        <w:rPr>
          <w:b/>
          <w:lang w:val="en-US"/>
        </w:rPr>
        <w:t xml:space="preserve">clear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statistics</w:t>
      </w:r>
      <w:r w:rsidRPr="00F1700E">
        <w:rPr>
          <w:lang w:val="en-US"/>
        </w:rPr>
        <w:t xml:space="preserve"> </w:t>
      </w:r>
    </w:p>
    <w:p w14:paraId="5EFAF532" w14:textId="77777777" w:rsidR="00B24BB1" w:rsidRDefault="00B24BB1" w:rsidP="00B24BB1">
      <w:pPr>
        <w:pStyle w:val="3"/>
      </w:pPr>
      <w:r>
        <w:t>На R1 настройте команду NAT, необходимую для статического сопоставления внутреннего адреса с внешним адресом.</w:t>
      </w:r>
    </w:p>
    <w:p w14:paraId="5C9D7A45" w14:textId="77777777" w:rsidR="00B24BB1" w:rsidRDefault="00B24BB1" w:rsidP="00B24BB1">
      <w:pPr>
        <w:pStyle w:val="BodyTextL25"/>
      </w:pPr>
      <w:r>
        <w:t>Для этого шага настройте статическое сопоставление между 192.168.1.11 и 209.165.200.1 с помощью следующей команды:</w:t>
      </w:r>
    </w:p>
    <w:p w14:paraId="2068939E" w14:textId="77777777" w:rsidR="00B24BB1" w:rsidRPr="00F1700E" w:rsidRDefault="00B24BB1" w:rsidP="00B24BB1">
      <w:pPr>
        <w:pStyle w:val="CMD"/>
        <w:rPr>
          <w:lang w:val="en-US"/>
        </w:rPr>
      </w:pPr>
      <w:r w:rsidRPr="00F1700E">
        <w:rPr>
          <w:lang w:val="en-US"/>
        </w:rPr>
        <w:t xml:space="preserve">R1(config)#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inside source static 192.168.1.2 209.165.200.229</w:t>
      </w:r>
      <w:r w:rsidRPr="00F1700E">
        <w:rPr>
          <w:lang w:val="en-US"/>
        </w:rPr>
        <w:t xml:space="preserve"> </w:t>
      </w:r>
    </w:p>
    <w:p w14:paraId="66F3D31D" w14:textId="77777777" w:rsidR="00B24BB1" w:rsidRDefault="00B24BB1" w:rsidP="00B24BB1">
      <w:pPr>
        <w:pStyle w:val="3"/>
      </w:pPr>
      <w:r>
        <w:lastRenderedPageBreak/>
        <w:t>Протестируйте и проверьте конфигурацию.</w:t>
      </w:r>
    </w:p>
    <w:p w14:paraId="32F6DAA6" w14:textId="77777777" w:rsidR="00B24BB1" w:rsidRDefault="00B24BB1" w:rsidP="00B24BB1">
      <w:pPr>
        <w:pStyle w:val="SubStepAlpha"/>
      </w:pPr>
      <w:r>
        <w:t xml:space="preserve">Давайте проверим, что статический NAT работает. На R1 отобразите таблицу NAT на R1 с помощью команды </w:t>
      </w:r>
      <w:r>
        <w:rPr>
          <w:b/>
        </w:rPr>
        <w:t>show ip nat translations</w:t>
      </w:r>
      <w:r>
        <w:t>, и вы увидите статическое сопоставление.</w:t>
      </w:r>
    </w:p>
    <w:p w14:paraId="432EE759" w14:textId="77777777" w:rsidR="00B24BB1" w:rsidRPr="00F1700E" w:rsidRDefault="00B24BB1" w:rsidP="00EF22B6">
      <w:pPr>
        <w:pStyle w:val="CMD"/>
        <w:rPr>
          <w:lang w:val="en-US"/>
        </w:rPr>
      </w:pPr>
      <w:r w:rsidRPr="00F1700E">
        <w:rPr>
          <w:lang w:val="en-US"/>
        </w:rPr>
        <w:t xml:space="preserve">R1# </w:t>
      </w:r>
      <w:r w:rsidRPr="00F1700E">
        <w:rPr>
          <w:b/>
          <w:lang w:val="en-US"/>
        </w:rPr>
        <w:t xml:space="preserve">show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translations</w:t>
      </w:r>
    </w:p>
    <w:p w14:paraId="796E2163" w14:textId="77777777" w:rsidR="00B24BB1" w:rsidRPr="00F1700E" w:rsidRDefault="00B24BB1" w:rsidP="00EF22B6">
      <w:pPr>
        <w:pStyle w:val="CMDOutput"/>
        <w:rPr>
          <w:lang w:val="en-US"/>
        </w:rPr>
      </w:pPr>
      <w:r w:rsidRPr="00F1700E">
        <w:rPr>
          <w:lang w:val="en-US"/>
        </w:rPr>
        <w:t>Pro Inside global Inside local Outside local Outside global</w:t>
      </w:r>
    </w:p>
    <w:p w14:paraId="1103CDED" w14:textId="77777777" w:rsidR="00B24BB1" w:rsidRPr="004917AD" w:rsidRDefault="00B24BB1" w:rsidP="00EF22B6">
      <w:pPr>
        <w:pStyle w:val="CMDOutput"/>
      </w:pPr>
      <w:r>
        <w:t>--- 209.165.200.229 192.168.1.2 --- ---</w:t>
      </w:r>
    </w:p>
    <w:p w14:paraId="40136F23" w14:textId="3286A2C1" w:rsidR="00B24BB1" w:rsidRPr="004917AD" w:rsidRDefault="00B24BB1" w:rsidP="00EF22B6">
      <w:pPr>
        <w:pStyle w:val="CMDOutput"/>
      </w:pPr>
      <w:r>
        <w:t>Total number of translations: 1</w:t>
      </w:r>
    </w:p>
    <w:p w14:paraId="449B6E2D" w14:textId="77777777" w:rsidR="00B24BB1" w:rsidRDefault="00B24BB1" w:rsidP="00B24BB1">
      <w:pPr>
        <w:pStyle w:val="SubStepAlpha"/>
      </w:pPr>
      <w:r>
        <w:t>Таблица перевода показывает, что статическое преобразование действует. Проверьте это, запустив ping  с R2 на 209.165.200.229. Плинги должны работать.</w:t>
      </w:r>
    </w:p>
    <w:p w14:paraId="19DE93BC" w14:textId="77777777" w:rsidR="00B24BB1" w:rsidRDefault="00B24BB1" w:rsidP="00B24BB1">
      <w:pPr>
        <w:pStyle w:val="SubStepAlpha"/>
        <w:numPr>
          <w:ilvl w:val="0"/>
          <w:numId w:val="0"/>
        </w:numPr>
        <w:ind w:left="720"/>
      </w:pPr>
      <w:r>
        <w:t>Примечание. Возможно, вам придется отключить брандмауэр ПК для работы pings.</w:t>
      </w:r>
    </w:p>
    <w:p w14:paraId="0AD64F8B" w14:textId="77777777" w:rsidR="00B24BB1" w:rsidRDefault="00B24BB1" w:rsidP="00B24BB1">
      <w:pPr>
        <w:pStyle w:val="SubStepAlpha"/>
      </w:pPr>
      <w:r>
        <w:t xml:space="preserve">На R1 отобразите таблицу NAT на R1 с помощью команды </w:t>
      </w:r>
      <w:r>
        <w:rPr>
          <w:b/>
        </w:rPr>
        <w:t>show ip nat translations</w:t>
      </w:r>
      <w:r>
        <w:t>, и вы увидите статическое сопоставление и преобразование на уровне порта для входящих pings.</w:t>
      </w:r>
    </w:p>
    <w:p w14:paraId="5AB63C78" w14:textId="77777777" w:rsidR="00B24BB1" w:rsidRPr="00F1700E" w:rsidRDefault="00B24BB1" w:rsidP="00EF22B6">
      <w:pPr>
        <w:pStyle w:val="CMD"/>
        <w:rPr>
          <w:lang w:val="en-US"/>
        </w:rPr>
      </w:pPr>
      <w:r w:rsidRPr="00F1700E">
        <w:rPr>
          <w:lang w:val="en-US"/>
        </w:rPr>
        <w:t xml:space="preserve">R1# </w:t>
      </w:r>
      <w:r w:rsidRPr="00F1700E">
        <w:rPr>
          <w:b/>
          <w:lang w:val="en-US"/>
        </w:rPr>
        <w:t xml:space="preserve">show </w:t>
      </w:r>
      <w:proofErr w:type="spellStart"/>
      <w:r w:rsidRPr="00F1700E">
        <w:rPr>
          <w:b/>
          <w:lang w:val="en-US"/>
        </w:rPr>
        <w:t>ip</w:t>
      </w:r>
      <w:proofErr w:type="spellEnd"/>
      <w:r w:rsidRPr="00F1700E">
        <w:rPr>
          <w:b/>
          <w:lang w:val="en-US"/>
        </w:rPr>
        <w:t xml:space="preserve"> </w:t>
      </w:r>
      <w:proofErr w:type="spellStart"/>
      <w:r w:rsidRPr="00F1700E">
        <w:rPr>
          <w:b/>
          <w:lang w:val="en-US"/>
        </w:rPr>
        <w:t>nat</w:t>
      </w:r>
      <w:proofErr w:type="spellEnd"/>
      <w:r w:rsidRPr="00F1700E">
        <w:rPr>
          <w:b/>
          <w:lang w:val="en-US"/>
        </w:rPr>
        <w:t xml:space="preserve"> translations</w:t>
      </w:r>
    </w:p>
    <w:p w14:paraId="1C3AB18B" w14:textId="77777777" w:rsidR="00B24BB1" w:rsidRPr="00F1700E" w:rsidRDefault="00B24BB1" w:rsidP="00EF22B6">
      <w:pPr>
        <w:pStyle w:val="CMDOutput"/>
        <w:rPr>
          <w:lang w:val="en-US"/>
        </w:rPr>
      </w:pPr>
      <w:r w:rsidRPr="00F1700E">
        <w:rPr>
          <w:lang w:val="en-US"/>
        </w:rPr>
        <w:t>Pro Inside global Inside local Outside local Outside global</w:t>
      </w:r>
    </w:p>
    <w:p w14:paraId="12B9F532" w14:textId="77777777" w:rsidR="00B24BB1" w:rsidRPr="00F83E4A" w:rsidRDefault="00B24BB1" w:rsidP="00EF22B6">
      <w:pPr>
        <w:pStyle w:val="CMDOutput"/>
      </w:pPr>
      <w:r>
        <w:t>--- 209.165.200.229 192.168.1.2 --- ---</w:t>
      </w:r>
    </w:p>
    <w:p w14:paraId="03002E86" w14:textId="77777777" w:rsidR="00B24BB1" w:rsidRPr="00F83E4A" w:rsidRDefault="00B24BB1" w:rsidP="00EF22B6">
      <w:pPr>
        <w:pStyle w:val="CMDOutput"/>
      </w:pPr>
      <w:r>
        <w:t xml:space="preserve">229:3 192.168.1. 2:3 209.165.200. 225:3 209.165.200. 225:3 209.165.200. </w:t>
      </w:r>
    </w:p>
    <w:p w14:paraId="448534A7" w14:textId="0D0AF79C" w:rsidR="00B24BB1" w:rsidRPr="00F83E4A" w:rsidRDefault="00B24BB1" w:rsidP="00EF22B6">
      <w:pPr>
        <w:pStyle w:val="CMDOutput"/>
      </w:pPr>
      <w:r>
        <w:t>Total number of translations: 2</w:t>
      </w:r>
    </w:p>
    <w:p w14:paraId="4541D597" w14:textId="7E1488DE" w:rsidR="00B24BB1" w:rsidRDefault="00B24BB1" w:rsidP="00B24BB1">
      <w:pPr>
        <w:pStyle w:val="SubStepAlpha"/>
        <w:numPr>
          <w:ilvl w:val="0"/>
          <w:numId w:val="0"/>
        </w:numPr>
        <w:ind w:left="720"/>
      </w:pPr>
      <w:r>
        <w:t>Это подтверждает, что статический NAT работает.</w:t>
      </w:r>
    </w:p>
    <w:p w14:paraId="74D3A25C" w14:textId="7DF74F04" w:rsidR="00F324AC" w:rsidRDefault="00F324AC" w:rsidP="00F324AC">
      <w:pPr>
        <w:pStyle w:val="ConfigWindow"/>
      </w:pPr>
      <w:r>
        <w:t>Закройте окно настройки.</w:t>
      </w:r>
    </w:p>
    <w:p w14:paraId="62550EE1" w14:textId="77777777" w:rsidR="00A74399" w:rsidRPr="004C0909" w:rsidRDefault="00A74399" w:rsidP="00A74399">
      <w:pPr>
        <w:pStyle w:val="1"/>
      </w:pPr>
      <w:r>
        <w:t>Сводная таблица по интерфейсам маршрутизаторов</w:t>
      </w:r>
    </w:p>
    <w:tbl>
      <w:tblPr>
        <w:tblStyle w:val="LabTableStyle"/>
        <w:tblW w:w="10260" w:type="dxa"/>
        <w:tblLook w:val="04A0" w:firstRow="1" w:lastRow="0" w:firstColumn="1" w:lastColumn="0" w:noHBand="0" w:noVBand="1"/>
        <w:tblDescription w:val="В этой таблице приводится модель интерфейса маршрутизатора на маршрутизатор для интерфейсов Ethernet 1 и 2, а также последовательных интерфейсов 1 и 2."/>
      </w:tblPr>
      <w:tblGrid>
        <w:gridCol w:w="1898"/>
        <w:gridCol w:w="1978"/>
        <w:gridCol w:w="1978"/>
        <w:gridCol w:w="2203"/>
        <w:gridCol w:w="2203"/>
      </w:tblGrid>
      <w:tr w:rsidR="00A74399" w14:paraId="52AC8478" w14:textId="77777777" w:rsidTr="00100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0" w:type="dxa"/>
          </w:tcPr>
          <w:p w14:paraId="7428B297" w14:textId="77777777" w:rsidR="00A74399" w:rsidRPr="00763D8B" w:rsidRDefault="00A74399" w:rsidP="0010072F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5858376D" w14:textId="77777777" w:rsidR="00A74399" w:rsidRPr="00763D8B" w:rsidRDefault="00A74399" w:rsidP="0010072F">
            <w:pPr>
              <w:pStyle w:val="TableHeading"/>
            </w:pPr>
            <w:r>
              <w:t>Интерфейс Ethernet № 1</w:t>
            </w:r>
          </w:p>
        </w:tc>
        <w:tc>
          <w:tcPr>
            <w:tcW w:w="2250" w:type="dxa"/>
          </w:tcPr>
          <w:p w14:paraId="4B533214" w14:textId="77777777" w:rsidR="00A74399" w:rsidRPr="00763D8B" w:rsidRDefault="00A74399" w:rsidP="0010072F">
            <w:pPr>
              <w:pStyle w:val="TableHeading"/>
            </w:pPr>
            <w:r>
              <w:t>Интерфейс Ethernet № 2</w:t>
            </w:r>
          </w:p>
        </w:tc>
        <w:tc>
          <w:tcPr>
            <w:tcW w:w="2070" w:type="dxa"/>
          </w:tcPr>
          <w:p w14:paraId="51B50F2B" w14:textId="77777777" w:rsidR="00A74399" w:rsidRPr="00763D8B" w:rsidRDefault="00A74399" w:rsidP="0010072F">
            <w:pPr>
              <w:pStyle w:val="TableHeading"/>
            </w:pPr>
            <w:r>
              <w:t>Последовательный интерфейс № 1</w:t>
            </w:r>
          </w:p>
        </w:tc>
        <w:tc>
          <w:tcPr>
            <w:tcW w:w="2160" w:type="dxa"/>
          </w:tcPr>
          <w:p w14:paraId="2A13BFA9" w14:textId="77777777" w:rsidR="00A74399" w:rsidRPr="00763D8B" w:rsidRDefault="00A74399" w:rsidP="0010072F">
            <w:pPr>
              <w:pStyle w:val="TableHeading"/>
            </w:pPr>
            <w:r>
              <w:t>Последовательный интерфейс № 2</w:t>
            </w:r>
          </w:p>
        </w:tc>
      </w:tr>
      <w:tr w:rsidR="00A74399" w14:paraId="3755C599" w14:textId="77777777" w:rsidTr="0010072F">
        <w:tc>
          <w:tcPr>
            <w:tcW w:w="1530" w:type="dxa"/>
          </w:tcPr>
          <w:p w14:paraId="3F62D3C6" w14:textId="77777777" w:rsidR="00A74399" w:rsidRPr="009453F7" w:rsidRDefault="00A74399" w:rsidP="0010072F">
            <w:pPr>
              <w:pStyle w:val="TableText"/>
            </w:pPr>
            <w:r>
              <w:t>1 800</w:t>
            </w:r>
          </w:p>
        </w:tc>
        <w:tc>
          <w:tcPr>
            <w:tcW w:w="2250" w:type="dxa"/>
          </w:tcPr>
          <w:p w14:paraId="4D632726" w14:textId="77777777" w:rsidR="00A74399" w:rsidRPr="009453F7" w:rsidRDefault="00A74399" w:rsidP="0010072F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6FE1BCEF" w14:textId="77777777" w:rsidR="00A74399" w:rsidRPr="009453F7" w:rsidRDefault="00A74399" w:rsidP="0010072F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421A1EC0" w14:textId="77777777" w:rsidR="00A74399" w:rsidRPr="009453F7" w:rsidRDefault="00A74399" w:rsidP="0010072F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7F1A8463" w14:textId="77777777" w:rsidR="00A74399" w:rsidRPr="009453F7" w:rsidRDefault="00A74399" w:rsidP="0010072F">
            <w:pPr>
              <w:pStyle w:val="TableText"/>
            </w:pPr>
            <w:r>
              <w:t>Serial 0/0/1 (S0/0/1)</w:t>
            </w:r>
          </w:p>
        </w:tc>
      </w:tr>
      <w:tr w:rsidR="00A74399" w14:paraId="5741133D" w14:textId="77777777" w:rsidTr="0010072F">
        <w:tc>
          <w:tcPr>
            <w:tcW w:w="1530" w:type="dxa"/>
          </w:tcPr>
          <w:p w14:paraId="708A4D54" w14:textId="77777777" w:rsidR="00A74399" w:rsidRPr="009453F7" w:rsidRDefault="00A74399" w:rsidP="0010072F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04C58C0D" w14:textId="77777777" w:rsidR="00A74399" w:rsidRPr="009453F7" w:rsidRDefault="00A74399" w:rsidP="0010072F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299A7E01" w14:textId="77777777" w:rsidR="00A74399" w:rsidRPr="009453F7" w:rsidRDefault="00A74399" w:rsidP="0010072F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26E0B771" w14:textId="77777777" w:rsidR="00A74399" w:rsidRPr="009453F7" w:rsidRDefault="00A74399" w:rsidP="0010072F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15EA440B" w14:textId="77777777" w:rsidR="00A74399" w:rsidRPr="009453F7" w:rsidRDefault="00A74399" w:rsidP="0010072F">
            <w:pPr>
              <w:pStyle w:val="TableText"/>
            </w:pPr>
            <w:r>
              <w:t>Serial 0/0/1 (S0/0/1)</w:t>
            </w:r>
          </w:p>
        </w:tc>
      </w:tr>
      <w:tr w:rsidR="00A74399" w14:paraId="72197F40" w14:textId="77777777" w:rsidTr="0010072F">
        <w:tc>
          <w:tcPr>
            <w:tcW w:w="1530" w:type="dxa"/>
          </w:tcPr>
          <w:p w14:paraId="768C02AB" w14:textId="77777777" w:rsidR="00A74399" w:rsidRPr="009453F7" w:rsidRDefault="00A74399" w:rsidP="0010072F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744F4F75" w14:textId="77777777" w:rsidR="00A74399" w:rsidRPr="009453F7" w:rsidRDefault="00A74399" w:rsidP="0010072F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21A826BA" w14:textId="77777777" w:rsidR="00A74399" w:rsidRPr="009453F7" w:rsidRDefault="00A74399" w:rsidP="0010072F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4AE284B6" w14:textId="77777777" w:rsidR="00A74399" w:rsidRPr="009453F7" w:rsidRDefault="00A74399" w:rsidP="0010072F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6F0A1D78" w14:textId="77777777" w:rsidR="00A74399" w:rsidRPr="009453F7" w:rsidRDefault="00A74399" w:rsidP="0010072F">
            <w:pPr>
              <w:pStyle w:val="TableText"/>
            </w:pPr>
            <w:r>
              <w:t>Serial 0/1/1 (S0/1/1)</w:t>
            </w:r>
          </w:p>
        </w:tc>
      </w:tr>
      <w:tr w:rsidR="00A74399" w14:paraId="553D2EE2" w14:textId="77777777" w:rsidTr="0010072F">
        <w:tc>
          <w:tcPr>
            <w:tcW w:w="1530" w:type="dxa"/>
          </w:tcPr>
          <w:p w14:paraId="5733A16D" w14:textId="77777777" w:rsidR="00A74399" w:rsidRPr="009453F7" w:rsidRDefault="00A74399" w:rsidP="0010072F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72C4B114" w14:textId="77777777" w:rsidR="00A74399" w:rsidRPr="009453F7" w:rsidRDefault="00A74399" w:rsidP="0010072F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7ECA4E56" w14:textId="77777777" w:rsidR="00A74399" w:rsidRPr="009453F7" w:rsidRDefault="00A74399" w:rsidP="0010072F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322C4609" w14:textId="77777777" w:rsidR="00A74399" w:rsidRPr="009453F7" w:rsidRDefault="00A74399" w:rsidP="0010072F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6787866F" w14:textId="77777777" w:rsidR="00A74399" w:rsidRPr="009453F7" w:rsidRDefault="00A74399" w:rsidP="0010072F">
            <w:pPr>
              <w:pStyle w:val="TableText"/>
            </w:pPr>
            <w:r>
              <w:t>Serial 0/0/1 (S0/0/1)</w:t>
            </w:r>
          </w:p>
        </w:tc>
      </w:tr>
      <w:tr w:rsidR="00A74399" w14:paraId="5AFB9014" w14:textId="77777777" w:rsidTr="0010072F">
        <w:tc>
          <w:tcPr>
            <w:tcW w:w="1530" w:type="dxa"/>
          </w:tcPr>
          <w:p w14:paraId="273C76C9" w14:textId="77777777" w:rsidR="00A74399" w:rsidRPr="009453F7" w:rsidRDefault="00A74399" w:rsidP="0010072F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55A5B8F6" w14:textId="77777777" w:rsidR="00A74399" w:rsidRPr="009453F7" w:rsidRDefault="00A74399" w:rsidP="0010072F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51B59B32" w14:textId="77777777" w:rsidR="00A74399" w:rsidRPr="009453F7" w:rsidRDefault="00A74399" w:rsidP="0010072F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3F0FA13C" w14:textId="77777777" w:rsidR="00A74399" w:rsidRPr="009453F7" w:rsidRDefault="00A74399" w:rsidP="0010072F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55A94CFE" w14:textId="77777777" w:rsidR="00A74399" w:rsidRPr="009453F7" w:rsidRDefault="00A74399" w:rsidP="0010072F">
            <w:pPr>
              <w:pStyle w:val="TableText"/>
            </w:pPr>
            <w:r>
              <w:t>Serial 0/0/1 (S0/0/1)</w:t>
            </w:r>
          </w:p>
        </w:tc>
      </w:tr>
      <w:tr w:rsidR="00A74399" w14:paraId="2CCC2607" w14:textId="77777777" w:rsidTr="0010072F">
        <w:tc>
          <w:tcPr>
            <w:tcW w:w="1530" w:type="dxa"/>
          </w:tcPr>
          <w:p w14:paraId="7FD32701" w14:textId="77777777" w:rsidR="00A74399" w:rsidRPr="009453F7" w:rsidRDefault="00A74399" w:rsidP="0010072F">
            <w:pPr>
              <w:pStyle w:val="TableText"/>
            </w:pPr>
            <w:r>
              <w:t>4221</w:t>
            </w:r>
          </w:p>
        </w:tc>
        <w:tc>
          <w:tcPr>
            <w:tcW w:w="2250" w:type="dxa"/>
          </w:tcPr>
          <w:p w14:paraId="628C461A" w14:textId="77777777" w:rsidR="00A74399" w:rsidRPr="009453F7" w:rsidRDefault="00A74399" w:rsidP="0010072F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3A6A2D49" w14:textId="77777777" w:rsidR="00A74399" w:rsidRPr="009453F7" w:rsidRDefault="00A74399" w:rsidP="0010072F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16581B32" w14:textId="77777777" w:rsidR="00A74399" w:rsidRPr="009453F7" w:rsidRDefault="00A74399" w:rsidP="0010072F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4D180031" w14:textId="77777777" w:rsidR="00A74399" w:rsidRPr="009453F7" w:rsidRDefault="00A74399" w:rsidP="0010072F">
            <w:pPr>
              <w:pStyle w:val="TableText"/>
            </w:pPr>
            <w:r>
              <w:t>Serial 0/1/1 (S0/1/1)</w:t>
            </w:r>
          </w:p>
        </w:tc>
      </w:tr>
      <w:tr w:rsidR="00A74399" w14:paraId="68BCC951" w14:textId="77777777" w:rsidTr="0010072F">
        <w:tc>
          <w:tcPr>
            <w:tcW w:w="1530" w:type="dxa"/>
          </w:tcPr>
          <w:p w14:paraId="2EDBA64C" w14:textId="77777777" w:rsidR="00A74399" w:rsidRDefault="00A74399" w:rsidP="0010072F">
            <w:pPr>
              <w:pStyle w:val="TableText"/>
            </w:pPr>
            <w:r>
              <w:t>4300</w:t>
            </w:r>
          </w:p>
        </w:tc>
        <w:tc>
          <w:tcPr>
            <w:tcW w:w="2250" w:type="dxa"/>
          </w:tcPr>
          <w:p w14:paraId="3B877D96" w14:textId="77777777" w:rsidR="00A74399" w:rsidRPr="009453F7" w:rsidRDefault="00A74399" w:rsidP="0010072F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57E9C460" w14:textId="77777777" w:rsidR="00A74399" w:rsidRPr="009453F7" w:rsidRDefault="00A74399" w:rsidP="0010072F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3E1F6B65" w14:textId="77777777" w:rsidR="00A74399" w:rsidRDefault="00A74399" w:rsidP="0010072F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5667D755" w14:textId="77777777" w:rsidR="00A74399" w:rsidRDefault="00A74399" w:rsidP="0010072F">
            <w:pPr>
              <w:pStyle w:val="TableText"/>
            </w:pPr>
            <w:r>
              <w:t>Serial 0/1/1 (S0/1/1)</w:t>
            </w:r>
          </w:p>
        </w:tc>
      </w:tr>
    </w:tbl>
    <w:p w14:paraId="2D8428C8" w14:textId="77777777" w:rsidR="00A74399" w:rsidRPr="00603503" w:rsidRDefault="00A74399" w:rsidP="00A74399">
      <w:pPr>
        <w:pStyle w:val="aa"/>
      </w:pPr>
      <w:r>
        <w:rPr>
          <w:b/>
        </w:rPr>
        <w:t>Примечание</w:t>
      </w:r>
      <w:r w:rsidRPr="00873C6B">
        <w:t xml:space="preserve">. Чтобы определить конфигурацию маршрутизатора, можно посмотреть на интерфейсы и установить тип маршрутизатора и 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 и последовательных интерфейсов на устройстве. Другие типы интерфейсов в таблице не представлены, хотя они могут присутствовать в данном конкретном маршрутизаторе. В качестве примера можно привести интерфейс ISDN BRI. Строка в </w:t>
      </w:r>
      <w:r w:rsidRPr="00873C6B">
        <w:lastRenderedPageBreak/>
        <w:t>скобках — это официальное сокращение, которое можно использовать в командах Cisco IOS для обозначения интерфейса.</w:t>
      </w:r>
    </w:p>
    <w:p w14:paraId="09ABE36A" w14:textId="77777777" w:rsidR="00B24BB1" w:rsidRPr="00B24BB1" w:rsidRDefault="00B24BB1" w:rsidP="00B24BB1">
      <w:pPr>
        <w:pStyle w:val="ConfigWindow"/>
      </w:pPr>
      <w:r>
        <w:t>Конец документа</w:t>
      </w:r>
    </w:p>
    <w:sectPr w:rsidR="00B24BB1" w:rsidRPr="00B24BB1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551AB" w14:textId="77777777" w:rsidR="006444D1" w:rsidRDefault="006444D1" w:rsidP="00710659">
      <w:pPr>
        <w:spacing w:after="0" w:line="240" w:lineRule="auto"/>
      </w:pPr>
      <w:r>
        <w:separator/>
      </w:r>
    </w:p>
    <w:p w14:paraId="4E4ACFF5" w14:textId="77777777" w:rsidR="006444D1" w:rsidRDefault="006444D1"/>
  </w:endnote>
  <w:endnote w:type="continuationSeparator" w:id="0">
    <w:p w14:paraId="7FB2FDE2" w14:textId="77777777" w:rsidR="006444D1" w:rsidRDefault="006444D1" w:rsidP="00710659">
      <w:pPr>
        <w:spacing w:after="0" w:line="240" w:lineRule="auto"/>
      </w:pPr>
      <w:r>
        <w:continuationSeparator/>
      </w:r>
    </w:p>
    <w:p w14:paraId="10C2BC98" w14:textId="77777777" w:rsidR="006444D1" w:rsidRDefault="006444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795B6" w14:textId="4A9B387C" w:rsidR="00533E23" w:rsidRPr="00882B63" w:rsidRDefault="00533E2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1700E">
          <w:t>2016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F1700E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6D24C" w14:textId="30CA5402" w:rsidR="00533E23" w:rsidRPr="00882B63" w:rsidRDefault="00533E2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1700E">
          <w:t>2016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F1700E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C79B1" w14:textId="77777777" w:rsidR="006444D1" w:rsidRDefault="006444D1" w:rsidP="00710659">
      <w:pPr>
        <w:spacing w:after="0" w:line="240" w:lineRule="auto"/>
      </w:pPr>
      <w:r>
        <w:separator/>
      </w:r>
    </w:p>
    <w:p w14:paraId="643550DE" w14:textId="77777777" w:rsidR="006444D1" w:rsidRDefault="006444D1"/>
  </w:footnote>
  <w:footnote w:type="continuationSeparator" w:id="0">
    <w:p w14:paraId="0FBE6660" w14:textId="77777777" w:rsidR="006444D1" w:rsidRDefault="006444D1" w:rsidP="00710659">
      <w:pPr>
        <w:spacing w:after="0" w:line="240" w:lineRule="auto"/>
      </w:pPr>
      <w:r>
        <w:continuationSeparator/>
      </w:r>
    </w:p>
    <w:p w14:paraId="166A29C0" w14:textId="77777777" w:rsidR="006444D1" w:rsidRDefault="006444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55A3617E89764354823379FEAC28E49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15A0BCE" w14:textId="18CC7223" w:rsidR="00533E23" w:rsidRDefault="00533E23" w:rsidP="008402F2">
        <w:pPr>
          <w:pStyle w:val="PageHead"/>
        </w:pPr>
        <w:r>
          <w:t>Лабораторная работа - Настройка NAT для IPv4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9ADC7" w14:textId="77777777" w:rsidR="00533E23" w:rsidRDefault="00533E23" w:rsidP="006C3FCF">
    <w:pPr>
      <w:ind w:left="-288"/>
    </w:pPr>
    <w:r>
      <w:rPr>
        <w:noProof/>
      </w:rPr>
      <w:drawing>
        <wp:inline distT="0" distB="0" distL="0" distR="0" wp14:anchorId="06291EE9" wp14:editId="72938C3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F2A62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00AADDF2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3849793F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177C61"/>
    <w:multiLevelType w:val="hybridMultilevel"/>
    <w:tmpl w:val="BF1633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C1A62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63EF26F3"/>
    <w:multiLevelType w:val="hybridMultilevel"/>
    <w:tmpl w:val="D632E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A512BD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</w:num>
  <w:num w:numId="11">
    <w:abstractNumId w:val="13"/>
  </w:num>
  <w:num w:numId="12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9"/>
  </w:num>
  <w:num w:numId="17">
    <w:abstractNumId w:val="14"/>
  </w:num>
  <w:num w:numId="18">
    <w:abstractNumId w:val="12"/>
  </w:num>
  <w:num w:numId="19">
    <w:abstractNumId w:val="8"/>
  </w:num>
  <w:num w:numId="20">
    <w:abstractNumId w:val="10"/>
  </w:num>
  <w:num w:numId="21">
    <w:abstractNumId w:val="2"/>
  </w:num>
  <w:num w:numId="2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B1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87F0C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0C42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A4E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5B5A"/>
    <w:rsid w:val="002F66D3"/>
    <w:rsid w:val="002F6D17"/>
    <w:rsid w:val="00302887"/>
    <w:rsid w:val="003056EB"/>
    <w:rsid w:val="003071FF"/>
    <w:rsid w:val="00310652"/>
    <w:rsid w:val="00311065"/>
    <w:rsid w:val="0031371D"/>
    <w:rsid w:val="003139D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1737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7C6A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179C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5D70"/>
    <w:rsid w:val="00533E23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31FD"/>
    <w:rsid w:val="00636C28"/>
    <w:rsid w:val="006428E5"/>
    <w:rsid w:val="006444D1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43EB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58EA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399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3EE6"/>
    <w:rsid w:val="00AE56C0"/>
    <w:rsid w:val="00AF2111"/>
    <w:rsid w:val="00AF7ACC"/>
    <w:rsid w:val="00B00914"/>
    <w:rsid w:val="00B02A8E"/>
    <w:rsid w:val="00B052EE"/>
    <w:rsid w:val="00B1081F"/>
    <w:rsid w:val="00B2496B"/>
    <w:rsid w:val="00B24BB1"/>
    <w:rsid w:val="00B27499"/>
    <w:rsid w:val="00B3010D"/>
    <w:rsid w:val="00B35151"/>
    <w:rsid w:val="00B40BC3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A7D70"/>
    <w:rsid w:val="00BB1E0D"/>
    <w:rsid w:val="00BB26C8"/>
    <w:rsid w:val="00BB4D9B"/>
    <w:rsid w:val="00BB73FF"/>
    <w:rsid w:val="00BB7688"/>
    <w:rsid w:val="00BC7423"/>
    <w:rsid w:val="00BC7CAC"/>
    <w:rsid w:val="00BD6D76"/>
    <w:rsid w:val="00BE349D"/>
    <w:rsid w:val="00BE3A73"/>
    <w:rsid w:val="00BE56B3"/>
    <w:rsid w:val="00BE676D"/>
    <w:rsid w:val="00BF04E8"/>
    <w:rsid w:val="00BF16BF"/>
    <w:rsid w:val="00BF4D1F"/>
    <w:rsid w:val="00BF76BE"/>
    <w:rsid w:val="00C017CB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0A66"/>
    <w:rsid w:val="00CC1C87"/>
    <w:rsid w:val="00CC3000"/>
    <w:rsid w:val="00CC4859"/>
    <w:rsid w:val="00CC7A35"/>
    <w:rsid w:val="00CD072A"/>
    <w:rsid w:val="00CD1070"/>
    <w:rsid w:val="00CD19F9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1D0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AD6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22B6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00E"/>
    <w:rsid w:val="00F17559"/>
    <w:rsid w:val="00F2229D"/>
    <w:rsid w:val="00F25ABB"/>
    <w:rsid w:val="00F266F0"/>
    <w:rsid w:val="00F26F62"/>
    <w:rsid w:val="00F27963"/>
    <w:rsid w:val="00F30103"/>
    <w:rsid w:val="00F30446"/>
    <w:rsid w:val="00F324AC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03BE"/>
    <w:rsid w:val="00FB1105"/>
    <w:rsid w:val="00FB1929"/>
    <w:rsid w:val="00FB34DF"/>
    <w:rsid w:val="00FB5667"/>
    <w:rsid w:val="00FB5FD9"/>
    <w:rsid w:val="00FB6713"/>
    <w:rsid w:val="00FB7FFE"/>
    <w:rsid w:val="00FD12D5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B37F5"/>
  <w15:docId w15:val="{337B2109-3278-4962-AAA4-8DFF0CFA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AE3EE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7258EA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AE3EE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24BB1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AE3EE6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a"/>
    <w:qFormat/>
    <w:rsid w:val="00B24BB1"/>
    <w:rPr>
      <w:b/>
      <w:sz w:val="32"/>
    </w:rPr>
  </w:style>
  <w:style w:type="numbering" w:customStyle="1" w:styleId="PartStepSubStepList">
    <w:name w:val="Part_Step_SubStep_List"/>
    <w:basedOn w:val="a2"/>
    <w:uiPriority w:val="99"/>
    <w:rsid w:val="00B24BB1"/>
    <w:pPr>
      <w:numPr>
        <w:numId w:val="10"/>
      </w:numPr>
    </w:pPr>
  </w:style>
  <w:style w:type="paragraph" w:styleId="aff0">
    <w:name w:val="List Paragraph"/>
    <w:basedOn w:val="a"/>
    <w:uiPriority w:val="34"/>
    <w:unhideWhenUsed/>
    <w:qFormat/>
    <w:rsid w:val="00B24BB1"/>
    <w:pPr>
      <w:ind w:left="720"/>
    </w:pPr>
  </w:style>
  <w:style w:type="paragraph" w:styleId="aff1">
    <w:name w:val="Revision"/>
    <w:hidden/>
    <w:uiPriority w:val="99"/>
    <w:semiHidden/>
    <w:rsid w:val="00B24BB1"/>
    <w:rPr>
      <w:sz w:val="22"/>
      <w:szCs w:val="22"/>
    </w:rPr>
  </w:style>
  <w:style w:type="paragraph" w:customStyle="1" w:styleId="CMDL75">
    <w:name w:val="CMD L75"/>
    <w:basedOn w:val="CMD"/>
    <w:qFormat/>
    <w:rsid w:val="00B24BB1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A3617E89764354823379FEAC28E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0F74-5348-49E6-9DFD-C8AD42263E92}"/>
      </w:docPartPr>
      <w:docPartBody>
        <w:p w:rsidR="008D3E25" w:rsidRDefault="00D72F30">
          <w:pPr>
            <w:pStyle w:val="55A3617E89764354823379FEAC28E49C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30"/>
    <w:rsid w:val="004A05AC"/>
    <w:rsid w:val="008D3E25"/>
    <w:rsid w:val="00A877B8"/>
    <w:rsid w:val="00C96BC3"/>
    <w:rsid w:val="00D7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5A3617E89764354823379FEAC28E49C">
    <w:name w:val="55A3617E89764354823379FEAC28E4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856A27-787E-4B3C-8226-79EBDC519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</TotalTime>
  <Pages>9</Pages>
  <Words>2825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Configure NAT for IPv4</vt:lpstr>
    </vt:vector>
  </TitlesOfParts>
  <Company>Cisco Systems, Inc.</Company>
  <LinksUpToDate>false</LinksUpToDate>
  <CharactersWithSpaces>18891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- Настройка NAT для IPv4</dc:title>
  <dc:creator>SP</dc:creator>
  <dc:description>2016 г.</dc:description>
  <cp:lastModifiedBy>Антон Носков</cp:lastModifiedBy>
  <cp:revision>7</cp:revision>
  <cp:lastPrinted>2019-11-26T19:45:00Z</cp:lastPrinted>
  <dcterms:created xsi:type="dcterms:W3CDTF">2019-11-26T19:44:00Z</dcterms:created>
  <dcterms:modified xsi:type="dcterms:W3CDTF">2020-08-23T18:36:00Z</dcterms:modified>
</cp:coreProperties>
</file>
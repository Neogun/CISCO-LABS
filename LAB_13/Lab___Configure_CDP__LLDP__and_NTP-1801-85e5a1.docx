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0090" w14:textId="6B0F86E1" w:rsidR="00D778DF" w:rsidRPr="009A1CF4" w:rsidRDefault="00C64ED0" w:rsidP="00FB57BF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B38445D558EE46DA8052A287B511EC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D21BC">
            <w:t>Лабораторная работа - Настройка протоколов CDP, LLDP и NTP</w:t>
          </w:r>
        </w:sdtContent>
      </w:sdt>
    </w:p>
    <w:p w14:paraId="0A855D72" w14:textId="77777777" w:rsidR="00D778DF" w:rsidRPr="00E70096" w:rsidRDefault="00D778DF" w:rsidP="00D452F4">
      <w:pPr>
        <w:pStyle w:val="1"/>
      </w:pPr>
      <w:r>
        <w:t>Топология</w:t>
      </w:r>
    </w:p>
    <w:p w14:paraId="395E9CAE" w14:textId="77777777" w:rsidR="00C15491" w:rsidRDefault="00C15491" w:rsidP="00D778DF">
      <w:pPr>
        <w:pStyle w:val="Visual"/>
      </w:pPr>
      <w:r>
        <w:rPr>
          <w:noProof/>
        </w:rPr>
        <w:drawing>
          <wp:inline distT="0" distB="0" distL="0" distR="0" wp14:anchorId="34B51D25" wp14:editId="232BDCC0">
            <wp:extent cx="4511675" cy="676910"/>
            <wp:effectExtent l="0" t="0" r="3175" b="0"/>
            <wp:docPr id="7" name="Picture 7" descr="This topology has 1 router and 2 switches. R1 G0/0/1 is connected S1 F0/5. S1 F0/1 is connected S2 F0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AD96E0" w14:textId="77777777" w:rsidR="00421963" w:rsidRPr="00BB73FF" w:rsidRDefault="00421963" w:rsidP="00421963">
      <w:pPr>
        <w:pStyle w:val="1"/>
      </w:pPr>
      <w:r>
        <w:t>Таблица адресации</w:t>
      </w:r>
    </w:p>
    <w:tbl>
      <w:tblPr>
        <w:tblW w:w="100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, маски подсети и шлюза по умолчанию, где это применимо."/>
      </w:tblPr>
      <w:tblGrid>
        <w:gridCol w:w="2017"/>
        <w:gridCol w:w="2017"/>
        <w:gridCol w:w="2017"/>
        <w:gridCol w:w="2017"/>
        <w:gridCol w:w="2018"/>
      </w:tblGrid>
      <w:tr w:rsidR="00421963" w14:paraId="73299D67" w14:textId="77777777" w:rsidTr="005F40C0">
        <w:trPr>
          <w:cantSplit/>
          <w:jc w:val="center"/>
        </w:trPr>
        <w:tc>
          <w:tcPr>
            <w:tcW w:w="2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781FD26" w14:textId="77777777" w:rsidR="00421963" w:rsidRPr="00E87D62" w:rsidRDefault="00421963" w:rsidP="00421963">
            <w:pPr>
              <w:pStyle w:val="TableHeading"/>
            </w:pPr>
            <w:r>
              <w:t>Устройство</w:t>
            </w:r>
          </w:p>
        </w:tc>
        <w:tc>
          <w:tcPr>
            <w:tcW w:w="2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D95254" w14:textId="77777777" w:rsidR="00421963" w:rsidRPr="00E87D62" w:rsidRDefault="00421963" w:rsidP="00421963">
            <w:pPr>
              <w:pStyle w:val="TableHeading"/>
            </w:pPr>
            <w:r>
              <w:t>Интерфейс</w:t>
            </w:r>
          </w:p>
        </w:tc>
        <w:tc>
          <w:tcPr>
            <w:tcW w:w="2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382AD8" w14:textId="77777777" w:rsidR="00421963" w:rsidRPr="00E87D62" w:rsidRDefault="00421963" w:rsidP="00421963">
            <w:pPr>
              <w:pStyle w:val="TableHeading"/>
            </w:pPr>
            <w:r>
              <w:t>IP-адрес</w:t>
            </w:r>
          </w:p>
        </w:tc>
        <w:tc>
          <w:tcPr>
            <w:tcW w:w="20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D08181" w14:textId="77777777" w:rsidR="00421963" w:rsidRPr="00E87D62" w:rsidRDefault="00421963" w:rsidP="00421963">
            <w:pPr>
              <w:pStyle w:val="TableHeading"/>
            </w:pPr>
            <w:r>
              <w:t>Маска подсети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5704EDF4" w14:textId="77777777" w:rsidR="00421963" w:rsidRPr="00E87D62" w:rsidRDefault="00421963" w:rsidP="00421963">
            <w:pPr>
              <w:pStyle w:val="TableHeading"/>
            </w:pPr>
            <w:r>
              <w:t>Шлюз по умолчанию</w:t>
            </w:r>
          </w:p>
        </w:tc>
      </w:tr>
      <w:tr w:rsidR="00421963" w14:paraId="2F34587B" w14:textId="77777777" w:rsidTr="005F40C0">
        <w:trPr>
          <w:cantSplit/>
          <w:jc w:val="center"/>
        </w:trPr>
        <w:tc>
          <w:tcPr>
            <w:tcW w:w="2017" w:type="dxa"/>
            <w:tcBorders>
              <w:bottom w:val="nil"/>
            </w:tcBorders>
            <w:vAlign w:val="center"/>
          </w:tcPr>
          <w:p w14:paraId="1E886A9C" w14:textId="77777777" w:rsidR="00421963" w:rsidRPr="00840FC2" w:rsidRDefault="00421963" w:rsidP="00421963">
            <w:pPr>
              <w:pStyle w:val="TableText"/>
            </w:pPr>
            <w:r>
              <w:t>R1</w:t>
            </w:r>
          </w:p>
        </w:tc>
        <w:tc>
          <w:tcPr>
            <w:tcW w:w="2017" w:type="dxa"/>
            <w:vAlign w:val="bottom"/>
          </w:tcPr>
          <w:p w14:paraId="726EB59D" w14:textId="77777777" w:rsidR="00421963" w:rsidRDefault="00421963" w:rsidP="00421963">
            <w:pPr>
              <w:pStyle w:val="TableText"/>
            </w:pPr>
            <w:r>
              <w:t>Loopback1</w:t>
            </w:r>
          </w:p>
        </w:tc>
        <w:tc>
          <w:tcPr>
            <w:tcW w:w="2017" w:type="dxa"/>
            <w:vAlign w:val="bottom"/>
          </w:tcPr>
          <w:p w14:paraId="1C3A4B2A" w14:textId="77777777" w:rsidR="00421963" w:rsidRDefault="00421963" w:rsidP="00421963">
            <w:pPr>
              <w:pStyle w:val="TableText"/>
            </w:pPr>
            <w:r>
              <w:t>172.16.1.1</w:t>
            </w:r>
          </w:p>
        </w:tc>
        <w:tc>
          <w:tcPr>
            <w:tcW w:w="2017" w:type="dxa"/>
            <w:vAlign w:val="bottom"/>
          </w:tcPr>
          <w:p w14:paraId="036238F1" w14:textId="77777777" w:rsidR="00421963" w:rsidRDefault="00421963" w:rsidP="00421963">
            <w:pPr>
              <w:pStyle w:val="TableText"/>
            </w:pPr>
            <w:r>
              <w:t>255.255.255.0</w:t>
            </w:r>
          </w:p>
        </w:tc>
        <w:tc>
          <w:tcPr>
            <w:tcW w:w="2018" w:type="dxa"/>
            <w:tcBorders>
              <w:bottom w:val="nil"/>
            </w:tcBorders>
          </w:tcPr>
          <w:p w14:paraId="6A2F2F3E" w14:textId="77777777" w:rsidR="00421963" w:rsidRDefault="00421963" w:rsidP="00421963">
            <w:pPr>
              <w:pStyle w:val="TableText"/>
            </w:pPr>
            <w:r>
              <w:t>—</w:t>
            </w:r>
          </w:p>
        </w:tc>
      </w:tr>
      <w:tr w:rsidR="00421963" w14:paraId="72999887" w14:textId="77777777" w:rsidTr="005F40C0">
        <w:trPr>
          <w:cantSplit/>
          <w:jc w:val="center"/>
        </w:trPr>
        <w:tc>
          <w:tcPr>
            <w:tcW w:w="2017" w:type="dxa"/>
            <w:tcBorders>
              <w:top w:val="nil"/>
            </w:tcBorders>
            <w:vAlign w:val="bottom"/>
          </w:tcPr>
          <w:p w14:paraId="0633434C" w14:textId="0EA39A99" w:rsidR="00421963" w:rsidRPr="00840FC2" w:rsidRDefault="005F40C0" w:rsidP="005F40C0">
            <w:pPr>
              <w:pStyle w:val="ConfigWindow"/>
            </w:pPr>
            <w:r>
              <w:t>R1</w:t>
            </w:r>
          </w:p>
        </w:tc>
        <w:tc>
          <w:tcPr>
            <w:tcW w:w="2017" w:type="dxa"/>
            <w:vAlign w:val="bottom"/>
          </w:tcPr>
          <w:p w14:paraId="77A98190" w14:textId="77777777" w:rsidR="00421963" w:rsidRDefault="00421963" w:rsidP="00421963">
            <w:pPr>
              <w:pStyle w:val="TableText"/>
            </w:pPr>
            <w:r>
              <w:t>G0/0/1</w:t>
            </w:r>
          </w:p>
        </w:tc>
        <w:tc>
          <w:tcPr>
            <w:tcW w:w="2017" w:type="dxa"/>
            <w:vAlign w:val="bottom"/>
          </w:tcPr>
          <w:p w14:paraId="3CDC720A" w14:textId="77777777" w:rsidR="00421963" w:rsidRDefault="00421963" w:rsidP="00421963">
            <w:pPr>
              <w:pStyle w:val="TableText"/>
            </w:pPr>
            <w:r>
              <w:t>10.22.0.1</w:t>
            </w:r>
          </w:p>
        </w:tc>
        <w:tc>
          <w:tcPr>
            <w:tcW w:w="2017" w:type="dxa"/>
            <w:vAlign w:val="bottom"/>
          </w:tcPr>
          <w:p w14:paraId="700FC5DE" w14:textId="77777777" w:rsidR="00421963" w:rsidRDefault="00421963" w:rsidP="00421963">
            <w:pPr>
              <w:pStyle w:val="TableText"/>
            </w:pPr>
            <w:r>
              <w:t>255.255.255.0</w:t>
            </w:r>
          </w:p>
        </w:tc>
        <w:tc>
          <w:tcPr>
            <w:tcW w:w="2018" w:type="dxa"/>
            <w:tcBorders>
              <w:top w:val="nil"/>
            </w:tcBorders>
          </w:tcPr>
          <w:p w14:paraId="2826C67E" w14:textId="77777777" w:rsidR="00421963" w:rsidRDefault="00421963" w:rsidP="005F40C0">
            <w:pPr>
              <w:pStyle w:val="ConfigWindow"/>
            </w:pPr>
            <w:r>
              <w:t>—</w:t>
            </w:r>
          </w:p>
        </w:tc>
      </w:tr>
      <w:tr w:rsidR="00421963" w14:paraId="5FFBB419" w14:textId="77777777" w:rsidTr="005F40C0">
        <w:trPr>
          <w:cantSplit/>
          <w:jc w:val="center"/>
        </w:trPr>
        <w:tc>
          <w:tcPr>
            <w:tcW w:w="2017" w:type="dxa"/>
            <w:vAlign w:val="bottom"/>
          </w:tcPr>
          <w:p w14:paraId="097D5B32" w14:textId="77777777" w:rsidR="00421963" w:rsidRPr="00840FC2" w:rsidRDefault="00421963" w:rsidP="00421963">
            <w:pPr>
              <w:pStyle w:val="TableText"/>
            </w:pPr>
            <w:r>
              <w:t>S1</w:t>
            </w:r>
          </w:p>
        </w:tc>
        <w:tc>
          <w:tcPr>
            <w:tcW w:w="2017" w:type="dxa"/>
            <w:vAlign w:val="bottom"/>
          </w:tcPr>
          <w:p w14:paraId="29205339" w14:textId="77777777" w:rsidR="00421963" w:rsidRDefault="00421963" w:rsidP="00421963">
            <w:pPr>
              <w:pStyle w:val="TableText"/>
            </w:pPr>
            <w:r>
              <w:t xml:space="preserve">SVI VLAN 1 </w:t>
            </w:r>
          </w:p>
        </w:tc>
        <w:tc>
          <w:tcPr>
            <w:tcW w:w="2017" w:type="dxa"/>
            <w:vAlign w:val="bottom"/>
          </w:tcPr>
          <w:p w14:paraId="5825852D" w14:textId="77777777" w:rsidR="00421963" w:rsidRDefault="00421963" w:rsidP="00421963">
            <w:pPr>
              <w:pStyle w:val="TableText"/>
            </w:pPr>
            <w:r>
              <w:t>10.22.0.2</w:t>
            </w:r>
          </w:p>
        </w:tc>
        <w:tc>
          <w:tcPr>
            <w:tcW w:w="2017" w:type="dxa"/>
            <w:vAlign w:val="bottom"/>
          </w:tcPr>
          <w:p w14:paraId="3272F686" w14:textId="77777777" w:rsidR="00421963" w:rsidRDefault="00421963" w:rsidP="00421963">
            <w:pPr>
              <w:pStyle w:val="TableText"/>
            </w:pPr>
            <w:r>
              <w:t>255.255.255.0</w:t>
            </w:r>
          </w:p>
        </w:tc>
        <w:tc>
          <w:tcPr>
            <w:tcW w:w="2018" w:type="dxa"/>
          </w:tcPr>
          <w:p w14:paraId="7F685116" w14:textId="77777777" w:rsidR="00421963" w:rsidRDefault="00421963" w:rsidP="00421963">
            <w:pPr>
              <w:pStyle w:val="TableText"/>
            </w:pPr>
            <w:r>
              <w:t>10.22.0.1</w:t>
            </w:r>
          </w:p>
        </w:tc>
      </w:tr>
      <w:tr w:rsidR="00421963" w14:paraId="37BDF69C" w14:textId="77777777" w:rsidTr="005F40C0">
        <w:trPr>
          <w:cantSplit/>
          <w:jc w:val="center"/>
        </w:trPr>
        <w:tc>
          <w:tcPr>
            <w:tcW w:w="2017" w:type="dxa"/>
            <w:vAlign w:val="bottom"/>
          </w:tcPr>
          <w:p w14:paraId="56390DB4" w14:textId="77777777" w:rsidR="00421963" w:rsidRDefault="00421963" w:rsidP="00421963">
            <w:pPr>
              <w:pStyle w:val="TableText"/>
            </w:pPr>
            <w:r>
              <w:t>S2</w:t>
            </w:r>
          </w:p>
        </w:tc>
        <w:tc>
          <w:tcPr>
            <w:tcW w:w="2017" w:type="dxa"/>
            <w:vAlign w:val="bottom"/>
          </w:tcPr>
          <w:p w14:paraId="65CF9E6F" w14:textId="77777777" w:rsidR="00421963" w:rsidRDefault="00421963" w:rsidP="00421963">
            <w:pPr>
              <w:pStyle w:val="TableText"/>
            </w:pPr>
            <w:r>
              <w:t>SVI VLAN 1</w:t>
            </w:r>
          </w:p>
        </w:tc>
        <w:tc>
          <w:tcPr>
            <w:tcW w:w="2017" w:type="dxa"/>
            <w:vAlign w:val="bottom"/>
          </w:tcPr>
          <w:p w14:paraId="68FE05AD" w14:textId="77777777" w:rsidR="00421963" w:rsidRDefault="00421963" w:rsidP="00421963">
            <w:pPr>
              <w:pStyle w:val="TableText"/>
            </w:pPr>
            <w:r>
              <w:t>10.22.0.3</w:t>
            </w:r>
          </w:p>
        </w:tc>
        <w:tc>
          <w:tcPr>
            <w:tcW w:w="2017" w:type="dxa"/>
            <w:vAlign w:val="bottom"/>
          </w:tcPr>
          <w:p w14:paraId="742CB9A0" w14:textId="77777777" w:rsidR="00421963" w:rsidRDefault="00421963" w:rsidP="00421963">
            <w:pPr>
              <w:pStyle w:val="TableText"/>
            </w:pPr>
            <w:r>
              <w:t>255.255.255.0</w:t>
            </w:r>
          </w:p>
        </w:tc>
        <w:tc>
          <w:tcPr>
            <w:tcW w:w="2018" w:type="dxa"/>
          </w:tcPr>
          <w:p w14:paraId="72DA3206" w14:textId="77777777" w:rsidR="00421963" w:rsidRDefault="00421963" w:rsidP="00421963">
            <w:pPr>
              <w:pStyle w:val="TableText"/>
            </w:pPr>
            <w:r>
              <w:t>10.22.0.1</w:t>
            </w:r>
          </w:p>
        </w:tc>
      </w:tr>
    </w:tbl>
    <w:p w14:paraId="0DAA7DD7" w14:textId="77777777" w:rsidR="00421963" w:rsidRPr="00BB73FF" w:rsidRDefault="00421963" w:rsidP="00421963">
      <w:pPr>
        <w:pStyle w:val="1"/>
      </w:pPr>
      <w:r>
        <w:t>Задачи</w:t>
      </w:r>
    </w:p>
    <w:p w14:paraId="60AA594D" w14:textId="77777777" w:rsidR="00421963" w:rsidRDefault="00421963" w:rsidP="00421963">
      <w:pPr>
        <w:pStyle w:val="BodyTextL25Bold"/>
      </w:pPr>
      <w:r>
        <w:t>Часть 1. Создание сети и настройка основных параметров устройства</w:t>
      </w:r>
    </w:p>
    <w:p w14:paraId="0230C1A8" w14:textId="77777777" w:rsidR="00421963" w:rsidRDefault="00421963" w:rsidP="00421963">
      <w:pPr>
        <w:pStyle w:val="BodyTextL25Bold"/>
      </w:pPr>
      <w:r>
        <w:t>Часть 2. Обнаружение сетевых ресурсов с помощью протокола CDP</w:t>
      </w:r>
    </w:p>
    <w:p w14:paraId="238205FA" w14:textId="77777777" w:rsidR="00421963" w:rsidRDefault="00421963" w:rsidP="00421963">
      <w:pPr>
        <w:pStyle w:val="BodyTextL25Bold"/>
      </w:pPr>
      <w:r>
        <w:t>Часть 3. Обнаружение сетевых ресурсов с помощью протокола LLDP</w:t>
      </w:r>
    </w:p>
    <w:p w14:paraId="4E2C0749" w14:textId="77777777" w:rsidR="00421963" w:rsidRDefault="00421963" w:rsidP="00421963">
      <w:pPr>
        <w:pStyle w:val="BodyTextL25Bold"/>
      </w:pPr>
      <w:r>
        <w:t>Часть 4. Настройка и проверка NTP</w:t>
      </w:r>
    </w:p>
    <w:p w14:paraId="0A206698" w14:textId="77777777" w:rsidR="00421963" w:rsidRPr="00C07FD9" w:rsidRDefault="00421963" w:rsidP="00421963">
      <w:pPr>
        <w:pStyle w:val="1"/>
      </w:pPr>
      <w:r>
        <w:t>Общие сведения/сценарий</w:t>
      </w:r>
    </w:p>
    <w:p w14:paraId="180C9E5A" w14:textId="77777777" w:rsidR="00421963" w:rsidRDefault="00421963" w:rsidP="00421963">
      <w:pPr>
        <w:pStyle w:val="BodyTextL25"/>
        <w:rPr>
          <w:rFonts w:eastAsia="Arial"/>
        </w:rPr>
      </w:pPr>
      <w:r>
        <w:t>Протокол Cisco Discovery Protocol (CDP) — собственный протокол Cisco для обнаружения сетевых ресурсов, функционирующий на канальном уровне. Он служит для обмена информацией, например именами устройств и версиями ПО IOS, с другими физически подключенными устройствами Cisco. Протокол Link Layer Discovery Protocol (LLDP) — это не зависящий от производителя протокол для обнаружения сетевых ресурсов, функционирующий на канальном уровне. В основном он используется сетевыми устройствами в локальной сети (LAN). Сетевые устройства сообщают соседям такие данные о себе, как идентификаторы и сведения о функциональных возможностях.</w:t>
      </w:r>
    </w:p>
    <w:p w14:paraId="3723A0F6" w14:textId="77777777" w:rsidR="00421963" w:rsidRDefault="00421963" w:rsidP="00421963">
      <w:pPr>
        <w:pStyle w:val="BodyTextL25"/>
        <w:rPr>
          <w:rFonts w:eastAsia="Arial"/>
        </w:rPr>
      </w:pPr>
      <w:r>
        <w:t>Протокол сетевого времени (NTP) служит для синхронизации времени между распределенными серверами времени и клиентами. В качестве транспортного протокола NTP использует протокол UDP. Все операции обмена данными по протоколу NTP выполняются по времени в формате UTC.</w:t>
      </w:r>
    </w:p>
    <w:p w14:paraId="6CE2D508" w14:textId="77777777" w:rsidR="00421963" w:rsidRDefault="00421963" w:rsidP="00421963">
      <w:pPr>
        <w:pStyle w:val="BodyTextL25"/>
        <w:rPr>
          <w:rFonts w:eastAsia="Arial"/>
        </w:rPr>
      </w:pPr>
      <w:r>
        <w:t>Сервер NTP обычно получает данные о времени из достоверного источника, такого как атомные часы, к которым подключен сервер. Затем он распределяет это время по сети. Протокол NTP чрезвычайно эффективен; для синхронизации времени на двух компьютерах с временной разницей в пределах миллисекунды требуется отправлять не более одного пакета в минуту.</w:t>
      </w:r>
    </w:p>
    <w:p w14:paraId="551381AD" w14:textId="77777777" w:rsidR="00421963" w:rsidRPr="00071488" w:rsidRDefault="00421963" w:rsidP="00421963">
      <w:pPr>
        <w:pStyle w:val="BodyTextL25"/>
        <w:rPr>
          <w:rFonts w:eastAsia="Arial"/>
        </w:rPr>
      </w:pPr>
      <w:r>
        <w:lastRenderedPageBreak/>
        <w:t xml:space="preserve">В этой лабораторной работе вам предстоит задокументировать порты, которые используются для подключения к другим коммутаторам по протоколам CDP и LLDP. Полученные результаты следует указать в диаграмме сетевой топологии. </w:t>
      </w:r>
    </w:p>
    <w:p w14:paraId="6862A7BB" w14:textId="2DAEFD33" w:rsidR="00421963" w:rsidRDefault="00421963" w:rsidP="00421963">
      <w:pPr>
        <w:pStyle w:val="BodyTextL25"/>
        <w:rPr>
          <w:b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2BC9A1A1" w14:textId="77777777" w:rsidR="00421963" w:rsidRDefault="00421963" w:rsidP="00421963">
      <w:pPr>
        <w:pStyle w:val="BodyTextL25"/>
      </w:pPr>
      <w:r>
        <w:rPr>
          <w:b/>
        </w:rPr>
        <w:t xml:space="preserve">Примечание. </w:t>
      </w:r>
      <w:r w:rsidRPr="0034604B">
        <w:t>Убедитесь, что у всех маршрутизаторов и коммутаторов была удалена начальная конфигурация. Если вы не уверены в этом, обратитесь к инструктору.</w:t>
      </w:r>
    </w:p>
    <w:p w14:paraId="4C24D8FD" w14:textId="77777777" w:rsidR="00421963" w:rsidRDefault="00421963" w:rsidP="00421963">
      <w:pPr>
        <w:pStyle w:val="1"/>
      </w:pPr>
      <w:r>
        <w:t>Необходимые ресурсы</w:t>
      </w:r>
    </w:p>
    <w:p w14:paraId="3CA52F76" w14:textId="4D04231D" w:rsidR="00421963" w:rsidRDefault="00421963" w:rsidP="00421963">
      <w:pPr>
        <w:pStyle w:val="Bulletlevel1"/>
        <w:spacing w:before="60" w:after="60" w:line="276" w:lineRule="auto"/>
      </w:pPr>
      <w:r>
        <w:t>1 Маршрутизатор (Cisco 4221 с универсальным образом Cisco IOS XE версии 16.9.4 или аналогичным)</w:t>
      </w:r>
    </w:p>
    <w:p w14:paraId="281A9BA2" w14:textId="77777777" w:rsidR="00421963" w:rsidRDefault="00421963" w:rsidP="00421963">
      <w:pPr>
        <w:pStyle w:val="Bulletlevel1"/>
        <w:spacing w:before="60" w:after="60" w:line="276" w:lineRule="auto"/>
      </w:pPr>
      <w:r>
        <w:t>2 коммутатора (Cisco 2960 с операционной системой Cisco IOS 15.2(2) (образ lanbasek9) или аналогичная модель)</w:t>
      </w:r>
    </w:p>
    <w:p w14:paraId="1FD1608F" w14:textId="77777777" w:rsidR="00421963" w:rsidRDefault="00421963" w:rsidP="00421963">
      <w:pPr>
        <w:pStyle w:val="Bulletlevel1"/>
        <w:spacing w:before="60" w:after="60" w:line="276" w:lineRule="auto"/>
      </w:pPr>
      <w:r>
        <w:t>1 ПК (под управлением Windows с программой эмуляции терминала, например, Tera Term)</w:t>
      </w:r>
    </w:p>
    <w:p w14:paraId="46F09461" w14:textId="77777777" w:rsidR="000741E3" w:rsidRDefault="000741E3" w:rsidP="000741E3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55326919" w14:textId="77777777" w:rsidR="00421963" w:rsidRDefault="00421963" w:rsidP="00421963">
      <w:pPr>
        <w:pStyle w:val="Bulletlevel1"/>
        <w:spacing w:before="60" w:after="60" w:line="276" w:lineRule="auto"/>
      </w:pPr>
      <w:r>
        <w:t>Кабели Ethernet, расположенные в соответствии с топологией.</w:t>
      </w:r>
    </w:p>
    <w:p w14:paraId="09F6C4AB" w14:textId="77777777" w:rsidR="00421963" w:rsidRPr="004C0909" w:rsidRDefault="00421963" w:rsidP="00421963">
      <w:pPr>
        <w:pStyle w:val="2"/>
      </w:pPr>
      <w:r>
        <w:t>Создание сети и настройка основных параметров устройства</w:t>
      </w:r>
    </w:p>
    <w:p w14:paraId="5AE38CC4" w14:textId="77777777" w:rsidR="00421963" w:rsidRDefault="00421963" w:rsidP="00421963">
      <w:pPr>
        <w:pStyle w:val="BodyTextL25"/>
      </w:pPr>
      <w:r>
        <w:t>В первой части лабораторной работы вам предстоит создать топологию сети и настроить основные параметры для маршрутизатора и коммутаторов.</w:t>
      </w:r>
    </w:p>
    <w:p w14:paraId="669C2154" w14:textId="77777777" w:rsidR="00421963" w:rsidRDefault="00421963" w:rsidP="00421963">
      <w:pPr>
        <w:pStyle w:val="3"/>
      </w:pPr>
      <w:r>
        <w:t>Создайте сеть согласно топологии.</w:t>
      </w:r>
    </w:p>
    <w:p w14:paraId="0EB78376" w14:textId="77777777" w:rsidR="00421963" w:rsidRDefault="00421963" w:rsidP="00421963">
      <w:pPr>
        <w:pStyle w:val="BodyTextL25"/>
      </w:pPr>
      <w:r>
        <w:t>Подключите устройства, как показано в топологии, и подсоедините необходимые кабели.</w:t>
      </w:r>
    </w:p>
    <w:p w14:paraId="313B0795" w14:textId="0E5E820C" w:rsidR="00421963" w:rsidRDefault="00421963" w:rsidP="00421963">
      <w:pPr>
        <w:pStyle w:val="3"/>
      </w:pPr>
      <w:r>
        <w:t>Настройте базовые параметры для маршрутизатора.</w:t>
      </w:r>
    </w:p>
    <w:p w14:paraId="5AAFC8D2" w14:textId="3D227BB1" w:rsidR="00EC27C2" w:rsidRPr="00EC27C2" w:rsidRDefault="00EC27C2" w:rsidP="00EC27C2">
      <w:pPr>
        <w:pStyle w:val="ConfigWindow"/>
      </w:pPr>
      <w:r>
        <w:t>Откройте окно конфигурации</w:t>
      </w:r>
    </w:p>
    <w:p w14:paraId="4DC713C6" w14:textId="77777777" w:rsidR="00421963" w:rsidRDefault="00421963" w:rsidP="00EC27C2">
      <w:pPr>
        <w:pStyle w:val="SubStepAlpha"/>
        <w:spacing w:before="0"/>
      </w:pPr>
      <w:r>
        <w:t>Назначьте маршрутизатору имя устройства.</w:t>
      </w:r>
    </w:p>
    <w:p w14:paraId="7EA18AE7" w14:textId="77777777" w:rsidR="00421963" w:rsidRDefault="00421963" w:rsidP="00421963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3080EE7E" w14:textId="77777777" w:rsidR="00421963" w:rsidRDefault="00421963" w:rsidP="0042196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0130534A" w14:textId="77777777" w:rsidR="00421963" w:rsidRDefault="00421963" w:rsidP="0042196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1CF78A64" w14:textId="77777777" w:rsidR="00421963" w:rsidRDefault="00421963" w:rsidP="0042196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2543E51B" w14:textId="77777777" w:rsidR="00421963" w:rsidRDefault="00421963" w:rsidP="00421963">
      <w:pPr>
        <w:pStyle w:val="SubStepAlpha"/>
      </w:pPr>
      <w:r>
        <w:t>Зашифруйте открытые пароли.</w:t>
      </w:r>
    </w:p>
    <w:p w14:paraId="2C7654B5" w14:textId="77777777" w:rsidR="00421963" w:rsidRDefault="00421963" w:rsidP="00421963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55A56341" w14:textId="77777777" w:rsidR="00421963" w:rsidRDefault="00421963" w:rsidP="00421963">
      <w:pPr>
        <w:pStyle w:val="SubStepAlpha"/>
      </w:pPr>
      <w:r>
        <w:t>Настройка интерфейсов, перечисленных в таблице выше</w:t>
      </w:r>
    </w:p>
    <w:p w14:paraId="3835243D" w14:textId="77777777" w:rsidR="00421963" w:rsidRDefault="00421963" w:rsidP="00421963">
      <w:pPr>
        <w:pStyle w:val="SubStepAlpha"/>
      </w:pPr>
      <w:r>
        <w:t>Сохраните текущую конфигурацию в файл загрузочной конфигурации.</w:t>
      </w:r>
    </w:p>
    <w:p w14:paraId="2FCD3D0C" w14:textId="3960982A" w:rsidR="00EC27C2" w:rsidRPr="00EC27C2" w:rsidRDefault="00EC27C2" w:rsidP="00EC27C2">
      <w:pPr>
        <w:pStyle w:val="ConfigWindow"/>
      </w:pPr>
      <w:r>
        <w:t>Закройте окно настройки.</w:t>
      </w:r>
    </w:p>
    <w:p w14:paraId="70A6692D" w14:textId="13E62E02" w:rsidR="00421963" w:rsidRDefault="00421963" w:rsidP="00EC27C2">
      <w:pPr>
        <w:pStyle w:val="3"/>
        <w:spacing w:before="120"/>
      </w:pPr>
      <w:r>
        <w:t>Настройте базовые параметры каждого коммутатора.</w:t>
      </w:r>
    </w:p>
    <w:p w14:paraId="409A2240" w14:textId="77777777" w:rsidR="00EC27C2" w:rsidRPr="00EC27C2" w:rsidRDefault="00EC27C2" w:rsidP="00EC27C2">
      <w:pPr>
        <w:pStyle w:val="ConfigWindow"/>
      </w:pPr>
      <w:r>
        <w:t>Откройте окно конфигурации</w:t>
      </w:r>
    </w:p>
    <w:p w14:paraId="68683755" w14:textId="77777777" w:rsidR="00421963" w:rsidRDefault="00421963" w:rsidP="00EC27C2">
      <w:pPr>
        <w:pStyle w:val="SubStepAlpha"/>
        <w:spacing w:before="0"/>
      </w:pPr>
      <w:r>
        <w:t>Присвойте коммутатору имя устройства.</w:t>
      </w:r>
    </w:p>
    <w:p w14:paraId="3BEE84E9" w14:textId="77777777" w:rsidR="00421963" w:rsidRDefault="00421963" w:rsidP="00421963">
      <w:pPr>
        <w:pStyle w:val="SubStepAlpha"/>
      </w:pPr>
      <w:r>
        <w:lastRenderedPageBreak/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2444C730" w14:textId="77777777" w:rsidR="00421963" w:rsidRDefault="00421963" w:rsidP="0042196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3BE9C154" w14:textId="77777777" w:rsidR="00421963" w:rsidRDefault="00421963" w:rsidP="000741E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73D33F2C" w14:textId="77777777" w:rsidR="00421963" w:rsidRDefault="00421963" w:rsidP="00421963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5FBE838A" w14:textId="77777777" w:rsidR="00421963" w:rsidRDefault="00421963" w:rsidP="00421963">
      <w:pPr>
        <w:pStyle w:val="SubStepAlpha"/>
      </w:pPr>
      <w:r>
        <w:t>Зашифруйте открытые пароли.</w:t>
      </w:r>
    </w:p>
    <w:p w14:paraId="7B08A0AB" w14:textId="77777777" w:rsidR="000741E3" w:rsidRPr="000741E3" w:rsidRDefault="00421963" w:rsidP="000741E3">
      <w:pPr>
        <w:pStyle w:val="SubStepAlpha"/>
      </w:pPr>
      <w:r>
        <w:t xml:space="preserve">Создайте баннер, который предупреждает всех, кто обращается к устройству, видит баннерное сообщение «Только авторизованные пользователи!».  </w:t>
      </w:r>
    </w:p>
    <w:p w14:paraId="7D2D4505" w14:textId="7BA4E9F5" w:rsidR="00421963" w:rsidRDefault="00FB57BF" w:rsidP="000741E3">
      <w:pPr>
        <w:pStyle w:val="SubStepAlpha"/>
      </w:pPr>
      <w:r>
        <w:t>Отключите</w:t>
      </w:r>
      <w:r w:rsidR="00421963">
        <w:t xml:space="preserve"> неиспользуемы</w:t>
      </w:r>
      <w:r>
        <w:t>е</w:t>
      </w:r>
      <w:r w:rsidR="00421963">
        <w:t xml:space="preserve"> интерфейс</w:t>
      </w:r>
      <w:r>
        <w:t>ы</w:t>
      </w:r>
    </w:p>
    <w:p w14:paraId="183E5CBD" w14:textId="77777777" w:rsidR="00421963" w:rsidRDefault="00421963" w:rsidP="00421963">
      <w:pPr>
        <w:pStyle w:val="SubStepAlpha"/>
      </w:pPr>
      <w:r>
        <w:t>Сохраните текущую конфигурацию в файл загрузочной конфигурации.</w:t>
      </w:r>
    </w:p>
    <w:p w14:paraId="5423D12C" w14:textId="5ABA0F42" w:rsidR="00EC27C2" w:rsidRPr="00EC27C2" w:rsidRDefault="00EC27C2" w:rsidP="00EC27C2">
      <w:pPr>
        <w:pStyle w:val="ConfigWindow"/>
      </w:pPr>
      <w:r>
        <w:t>Закройте окно настройки.</w:t>
      </w:r>
    </w:p>
    <w:p w14:paraId="39A9021E" w14:textId="77777777" w:rsidR="00421963" w:rsidRDefault="00421963" w:rsidP="00EC27C2">
      <w:pPr>
        <w:pStyle w:val="2"/>
        <w:spacing w:before="120"/>
      </w:pPr>
      <w:r>
        <w:t>Обнаружение сетевых ресурсов с помощью протокола CDP</w:t>
      </w:r>
    </w:p>
    <w:p w14:paraId="23C31822" w14:textId="046B8DDA" w:rsidR="00421963" w:rsidRDefault="00421963" w:rsidP="00421963">
      <w:pPr>
        <w:pStyle w:val="BodyTextL25"/>
      </w:pPr>
      <w:r>
        <w:t>На устройствах Cisco протокол CDP включен по умолчанию. Воспользуйтесь CDP, чтобы обнаружить порты, к которым подключены кабели.</w:t>
      </w:r>
    </w:p>
    <w:p w14:paraId="473AA903" w14:textId="77777777" w:rsidR="00EC27C2" w:rsidRPr="00EC27C2" w:rsidRDefault="00EC27C2" w:rsidP="00EC27C2">
      <w:pPr>
        <w:pStyle w:val="ConfigWindow"/>
      </w:pPr>
      <w:r>
        <w:t>Откройте окно конфигурации</w:t>
      </w:r>
    </w:p>
    <w:p w14:paraId="0E81A506" w14:textId="77777777" w:rsidR="00421963" w:rsidRDefault="00421963" w:rsidP="00EC27C2">
      <w:pPr>
        <w:pStyle w:val="SubStepAlpha"/>
        <w:spacing w:before="0"/>
      </w:pPr>
      <w:r>
        <w:t xml:space="preserve">На R1 используйте соответствующую команду </w:t>
      </w:r>
      <w:r>
        <w:rPr>
          <w:b/>
        </w:rPr>
        <w:t>show cdp</w:t>
      </w:r>
      <w:r>
        <w:t>, чтобы определить, сколько интерфейсов включено CDP, сколько из них включено и сколько отключено.</w:t>
      </w:r>
    </w:p>
    <w:p w14:paraId="1F2077D3" w14:textId="068F48DF" w:rsidR="00421963" w:rsidRPr="00DD7DC5" w:rsidRDefault="00FB57BF" w:rsidP="00DD7DC5">
      <w:pPr>
        <w:pStyle w:val="CMDOutputRed"/>
      </w:pPr>
      <w:r>
        <w:t xml:space="preserve"> </w:t>
      </w:r>
    </w:p>
    <w:p w14:paraId="545870DB" w14:textId="6F0F281D" w:rsidR="00DD7DC5" w:rsidRDefault="00DD7DC5" w:rsidP="00DD7DC5">
      <w:pPr>
        <w:pStyle w:val="4"/>
      </w:pPr>
      <w:r>
        <w:t>Вопрос:</w:t>
      </w:r>
    </w:p>
    <w:p w14:paraId="3BA1AC60" w14:textId="4B81F9C9" w:rsidR="00421963" w:rsidRDefault="00421963" w:rsidP="00DD7DC5">
      <w:pPr>
        <w:pStyle w:val="BodyTextL50"/>
        <w:spacing w:before="0"/>
      </w:pPr>
      <w:r>
        <w:t>Сколько интерфейсов участвует в объявлениях CDP? Какие из них активны?</w:t>
      </w:r>
    </w:p>
    <w:p w14:paraId="445EA6BB" w14:textId="60424CEC" w:rsidR="00421963" w:rsidRDefault="00DD7DC5" w:rsidP="00DD7DC5">
      <w:pPr>
        <w:pStyle w:val="AnswerLineL50"/>
      </w:pPr>
      <w:r>
        <w:t>Введите ваш ответ здесь.</w:t>
      </w:r>
    </w:p>
    <w:p w14:paraId="7E2F3530" w14:textId="77FF3D77" w:rsidR="00421963" w:rsidRPr="00844132" w:rsidRDefault="00FB57BF" w:rsidP="00421963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741869CC" w14:textId="77777777" w:rsidR="00421963" w:rsidRDefault="00421963" w:rsidP="00421963">
      <w:pPr>
        <w:pStyle w:val="SubStepAlpha"/>
      </w:pPr>
      <w:r>
        <w:t xml:space="preserve">На R1 используйте соответствующую команду </w:t>
      </w:r>
      <w:r>
        <w:rPr>
          <w:b/>
        </w:rPr>
        <w:t>show cdp</w:t>
      </w:r>
      <w:r>
        <w:t>, чтобы определить версию IOS, используемую на S1.</w:t>
      </w:r>
    </w:p>
    <w:p w14:paraId="679F9E95" w14:textId="77777777" w:rsidR="00421963" w:rsidRPr="005F40C0" w:rsidRDefault="00421963" w:rsidP="00F41645">
      <w:pPr>
        <w:pStyle w:val="CMD"/>
      </w:pPr>
      <w:r>
        <w:t xml:space="preserve">R1 # </w:t>
      </w:r>
      <w:r>
        <w:rPr>
          <w:b/>
        </w:rPr>
        <w:t>show cdp entry  S1</w:t>
      </w:r>
    </w:p>
    <w:p w14:paraId="7193B47C" w14:textId="77777777" w:rsidR="00421963" w:rsidRPr="005F40C0" w:rsidRDefault="00421963" w:rsidP="00F41645">
      <w:pPr>
        <w:pStyle w:val="CMDOutput"/>
      </w:pPr>
      <w:r>
        <w:t>-------------------------</w:t>
      </w:r>
    </w:p>
    <w:p w14:paraId="4A7FEAA3" w14:textId="77777777" w:rsidR="00421963" w:rsidRPr="005F40C0" w:rsidRDefault="00421963" w:rsidP="00F41645">
      <w:pPr>
        <w:pStyle w:val="CMDOutput"/>
      </w:pPr>
      <w:r>
        <w:t>Device ID: S1</w:t>
      </w:r>
    </w:p>
    <w:p w14:paraId="28595724" w14:textId="77777777" w:rsidR="00421963" w:rsidRPr="005F40C0" w:rsidRDefault="00421963" w:rsidP="00F41645">
      <w:pPr>
        <w:pStyle w:val="CMDOutput"/>
      </w:pPr>
      <w:r>
        <w:t>Entry address(es):</w:t>
      </w:r>
    </w:p>
    <w:p w14:paraId="0670D773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Platform: cisco WS-C2960+24LC-L, Capabilities: Switch IGMP </w:t>
      </w:r>
    </w:p>
    <w:p w14:paraId="32060250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Interface: GigabitEthernet0/0/1, Port ID (outgoing port): FastEthernet0/5</w:t>
      </w:r>
    </w:p>
    <w:p w14:paraId="2B937EFF" w14:textId="77777777" w:rsidR="00421963" w:rsidRPr="00FB57BF" w:rsidRDefault="00421963" w:rsidP="00F41645">
      <w:pPr>
        <w:pStyle w:val="CMDOutput"/>
        <w:rPr>
          <w:lang w:val="en-US"/>
        </w:rPr>
      </w:pPr>
      <w:proofErr w:type="spellStart"/>
      <w:proofErr w:type="gramStart"/>
      <w:r w:rsidRPr="00FB57BF">
        <w:rPr>
          <w:lang w:val="en-US"/>
        </w:rPr>
        <w:t>Holdtime</w:t>
      </w:r>
      <w:proofErr w:type="spellEnd"/>
      <w:r w:rsidRPr="00FB57BF">
        <w:rPr>
          <w:lang w:val="en-US"/>
        </w:rPr>
        <w:t xml:space="preserve"> :</w:t>
      </w:r>
      <w:proofErr w:type="gramEnd"/>
      <w:r w:rsidRPr="00FB57BF">
        <w:rPr>
          <w:lang w:val="en-US"/>
        </w:rPr>
        <w:t xml:space="preserve"> 125 sec</w:t>
      </w:r>
    </w:p>
    <w:p w14:paraId="547BBE7F" w14:textId="77777777" w:rsidR="00421963" w:rsidRPr="00FB57BF" w:rsidRDefault="00421963" w:rsidP="00F41645">
      <w:pPr>
        <w:pStyle w:val="CMDOutput"/>
        <w:rPr>
          <w:lang w:val="en-US"/>
        </w:rPr>
      </w:pPr>
    </w:p>
    <w:p w14:paraId="2A480161" w14:textId="77777777" w:rsidR="00421963" w:rsidRPr="00FB57BF" w:rsidRDefault="00421963" w:rsidP="00F41645">
      <w:pPr>
        <w:pStyle w:val="CMDOutput"/>
        <w:rPr>
          <w:lang w:val="en-US"/>
        </w:rPr>
      </w:pPr>
      <w:proofErr w:type="gramStart"/>
      <w:r w:rsidRPr="00FB57BF">
        <w:rPr>
          <w:lang w:val="en-US"/>
        </w:rPr>
        <w:t>Version :</w:t>
      </w:r>
      <w:proofErr w:type="gramEnd"/>
    </w:p>
    <w:p w14:paraId="2769A7A7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Cisco IOS Software, C2960 Software (C2960-LANBASEK9-M), Version 15.2(4)E8, RELEASE SOFTWARE (fc3) </w:t>
      </w:r>
    </w:p>
    <w:p w14:paraId="1B517B1A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Technical Support: http://www.cisco.com/techsupport</w:t>
      </w:r>
    </w:p>
    <w:p w14:paraId="1FEC4839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Copyright (c) 1986-2019 by Cisco Systems, Inc.</w:t>
      </w:r>
    </w:p>
    <w:p w14:paraId="469B79E4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Compiled Fri 15-Mar-19 17:28 by </w:t>
      </w:r>
      <w:proofErr w:type="spellStart"/>
      <w:r w:rsidRPr="00FB57BF">
        <w:rPr>
          <w:lang w:val="en-US"/>
        </w:rPr>
        <w:t>prod_rel_team</w:t>
      </w:r>
      <w:proofErr w:type="spellEnd"/>
      <w:r w:rsidRPr="00FB57BF">
        <w:rPr>
          <w:lang w:val="en-US"/>
        </w:rPr>
        <w:t xml:space="preserve"> </w:t>
      </w:r>
    </w:p>
    <w:p w14:paraId="559FE8BB" w14:textId="77777777" w:rsidR="00421963" w:rsidRPr="00FB57BF" w:rsidRDefault="00421963" w:rsidP="00F41645">
      <w:pPr>
        <w:pStyle w:val="CMDOutput"/>
        <w:rPr>
          <w:lang w:val="en-US"/>
        </w:rPr>
      </w:pPr>
    </w:p>
    <w:p w14:paraId="72B04405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advertisement version: 2</w:t>
      </w:r>
    </w:p>
    <w:p w14:paraId="6F2E57D8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VTP Management Domain: ''</w:t>
      </w:r>
    </w:p>
    <w:p w14:paraId="5FECE630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Native VLAN: 1</w:t>
      </w:r>
    </w:p>
    <w:p w14:paraId="3F0BE538" w14:textId="57F19DCE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Duplex: full</w:t>
      </w:r>
    </w:p>
    <w:p w14:paraId="3CAF6B90" w14:textId="77777777" w:rsidR="005F40C0" w:rsidRPr="00FB57BF" w:rsidRDefault="005F40C0" w:rsidP="005F40C0">
      <w:pPr>
        <w:pStyle w:val="4"/>
        <w:rPr>
          <w:lang w:val="en-US"/>
        </w:rPr>
      </w:pPr>
      <w:r>
        <w:t>Вопрос</w:t>
      </w:r>
      <w:r w:rsidRPr="00FB57BF">
        <w:rPr>
          <w:lang w:val="en-US"/>
        </w:rPr>
        <w:t>:</w:t>
      </w:r>
    </w:p>
    <w:p w14:paraId="46657121" w14:textId="6E653BAE" w:rsidR="00421963" w:rsidRDefault="00421963" w:rsidP="005F40C0">
      <w:pPr>
        <w:pStyle w:val="SubStepAlpha"/>
        <w:numPr>
          <w:ilvl w:val="0"/>
          <w:numId w:val="0"/>
        </w:numPr>
        <w:spacing w:before="0"/>
        <w:ind w:left="720"/>
      </w:pPr>
      <w:r>
        <w:t xml:space="preserve">Какая версия IOS используется </w:t>
      </w:r>
      <w:proofErr w:type="gramStart"/>
      <w:r>
        <w:t>на  S</w:t>
      </w:r>
      <w:proofErr w:type="gramEnd"/>
      <w:r>
        <w:t>1?</w:t>
      </w:r>
    </w:p>
    <w:p w14:paraId="3CB1EC62" w14:textId="72DAC99B" w:rsidR="00421963" w:rsidRDefault="005F40C0" w:rsidP="005F40C0">
      <w:pPr>
        <w:pStyle w:val="AnswerLineL50"/>
      </w:pPr>
      <w:r>
        <w:t>Введите ваш ответ здесь.</w:t>
      </w:r>
    </w:p>
    <w:p w14:paraId="10C64CF0" w14:textId="346FCDDC" w:rsidR="00421963" w:rsidRPr="009C132D" w:rsidRDefault="00FB57BF" w:rsidP="00421963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>
        <w:rPr>
          <w:rStyle w:val="AnswerGray"/>
        </w:rPr>
        <w:lastRenderedPageBreak/>
        <w:t xml:space="preserve"> </w:t>
      </w:r>
    </w:p>
    <w:p w14:paraId="228244CB" w14:textId="77777777" w:rsidR="00421963" w:rsidRDefault="00421963" w:rsidP="00421963">
      <w:pPr>
        <w:pStyle w:val="SubStepAlpha"/>
      </w:pPr>
      <w:r>
        <w:t xml:space="preserve">На S1 используйте соответствующую команду </w:t>
      </w:r>
      <w:r>
        <w:rPr>
          <w:b/>
        </w:rPr>
        <w:t>show cdp</w:t>
      </w:r>
      <w:r>
        <w:t>, чтобы определить, сколько пакетов CDP было выданных.</w:t>
      </w:r>
    </w:p>
    <w:p w14:paraId="7A95DCA9" w14:textId="77777777" w:rsidR="00421963" w:rsidRPr="00FB57BF" w:rsidRDefault="00421963" w:rsidP="00F41645">
      <w:pPr>
        <w:pStyle w:val="CMD"/>
        <w:rPr>
          <w:lang w:val="en-US"/>
        </w:rPr>
      </w:pPr>
      <w:r w:rsidRPr="00FB57BF">
        <w:rPr>
          <w:lang w:val="en-US"/>
        </w:rPr>
        <w:t xml:space="preserve">S1# </w:t>
      </w:r>
      <w:r w:rsidRPr="00FB57BF">
        <w:rPr>
          <w:b/>
          <w:lang w:val="en-US"/>
        </w:rPr>
        <w:t xml:space="preserve">show </w:t>
      </w:r>
      <w:proofErr w:type="spellStart"/>
      <w:r w:rsidRPr="00FB57BF">
        <w:rPr>
          <w:b/>
          <w:lang w:val="en-US"/>
        </w:rPr>
        <w:t>cdp</w:t>
      </w:r>
      <w:proofErr w:type="spellEnd"/>
      <w:r w:rsidRPr="00FB57BF">
        <w:rPr>
          <w:b/>
          <w:lang w:val="en-US"/>
        </w:rPr>
        <w:t xml:space="preserve"> traffic</w:t>
      </w:r>
    </w:p>
    <w:p w14:paraId="623F3315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CDP </w:t>
      </w:r>
      <w:proofErr w:type="gramStart"/>
      <w:r w:rsidRPr="00FB57BF">
        <w:rPr>
          <w:lang w:val="en-US"/>
        </w:rPr>
        <w:t>counters :</w:t>
      </w:r>
      <w:proofErr w:type="gramEnd"/>
      <w:r w:rsidRPr="00FB57BF">
        <w:rPr>
          <w:lang w:val="en-US"/>
        </w:rPr>
        <w:t xml:space="preserve"> </w:t>
      </w:r>
    </w:p>
    <w:p w14:paraId="2D9797DA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        Total packets output: 179, Input: 148 </w:t>
      </w:r>
    </w:p>
    <w:p w14:paraId="2BA95D43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        </w:t>
      </w:r>
      <w:proofErr w:type="spellStart"/>
      <w:r w:rsidRPr="00FB57BF">
        <w:rPr>
          <w:lang w:val="en-US"/>
        </w:rPr>
        <w:t>Hdr</w:t>
      </w:r>
      <w:proofErr w:type="spellEnd"/>
      <w:r w:rsidRPr="00FB57BF">
        <w:rPr>
          <w:lang w:val="en-US"/>
        </w:rPr>
        <w:t xml:space="preserve"> syntax: 0, </w:t>
      </w:r>
      <w:proofErr w:type="spellStart"/>
      <w:r w:rsidRPr="00FB57BF">
        <w:rPr>
          <w:lang w:val="en-US"/>
        </w:rPr>
        <w:t>Chksum</w:t>
      </w:r>
      <w:proofErr w:type="spellEnd"/>
      <w:r w:rsidRPr="00FB57BF">
        <w:rPr>
          <w:lang w:val="en-US"/>
        </w:rPr>
        <w:t xml:space="preserve"> error: 0, </w:t>
      </w:r>
      <w:proofErr w:type="spellStart"/>
      <w:r w:rsidRPr="00FB57BF">
        <w:rPr>
          <w:lang w:val="en-US"/>
        </w:rPr>
        <w:t>Encaps</w:t>
      </w:r>
      <w:proofErr w:type="spellEnd"/>
      <w:r w:rsidRPr="00FB57BF">
        <w:rPr>
          <w:lang w:val="en-US"/>
        </w:rPr>
        <w:t xml:space="preserve"> failed: 0 </w:t>
      </w:r>
    </w:p>
    <w:p w14:paraId="1B6BAFBB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        No memory: 0, Invalid packet: 0, </w:t>
      </w:r>
    </w:p>
    <w:p w14:paraId="0D414AFD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        CDP version 1 advertisements output: 0, Input: 0 </w:t>
      </w:r>
    </w:p>
    <w:p w14:paraId="1CE68C47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        CDP version 2 advertisements output: 179, Input: 148</w:t>
      </w:r>
    </w:p>
    <w:p w14:paraId="53A03464" w14:textId="4819FAB8" w:rsidR="00421963" w:rsidRPr="00DD7DC5" w:rsidRDefault="00DD7DC5" w:rsidP="00DD7DC5">
      <w:pPr>
        <w:pStyle w:val="4"/>
      </w:pPr>
      <w:r>
        <w:t>Вопрос:</w:t>
      </w:r>
    </w:p>
    <w:p w14:paraId="4406CDCC" w14:textId="77777777" w:rsidR="00421963" w:rsidRDefault="00421963" w:rsidP="00DD7DC5">
      <w:pPr>
        <w:pStyle w:val="SubStepAlpha"/>
        <w:numPr>
          <w:ilvl w:val="0"/>
          <w:numId w:val="0"/>
        </w:numPr>
        <w:spacing w:before="0"/>
        <w:ind w:left="720"/>
      </w:pPr>
      <w:r>
        <w:t>Сколько пакетов имеет выход CDP с момента последнего сброса счетчика?</w:t>
      </w:r>
    </w:p>
    <w:p w14:paraId="5411F369" w14:textId="09330C33" w:rsidR="00421963" w:rsidRDefault="00DD7DC5" w:rsidP="00DD7DC5">
      <w:pPr>
        <w:pStyle w:val="AnswerLineL50"/>
      </w:pPr>
      <w:r>
        <w:t>Введите ваш ответ здесь.</w:t>
      </w:r>
    </w:p>
    <w:p w14:paraId="4FB3D6FD" w14:textId="71CD82CF" w:rsidR="00421963" w:rsidRPr="00C126CB" w:rsidRDefault="00FB57BF" w:rsidP="00421963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>
        <w:rPr>
          <w:rStyle w:val="AnswerGray"/>
        </w:rPr>
        <w:t xml:space="preserve"> </w:t>
      </w:r>
    </w:p>
    <w:p w14:paraId="0221CA05" w14:textId="0B61C066" w:rsidR="00DD7DC5" w:rsidRDefault="00421963" w:rsidP="00421963">
      <w:pPr>
        <w:pStyle w:val="SubStepAlpha"/>
      </w:pPr>
      <w:r>
        <w:t>Настройте SVI для VLAN 1 на S1 и S2, используя IP-адреса, указанные в таблице адресации выше. Настройте шлюз по умолчанию для каждого коммутатора на основе таблицы адресов.</w:t>
      </w:r>
    </w:p>
    <w:p w14:paraId="2A0B4E65" w14:textId="13C8889F" w:rsidR="00421963" w:rsidRPr="00FB57BF" w:rsidRDefault="00FB57BF" w:rsidP="00DD7DC5">
      <w:pPr>
        <w:pStyle w:val="CMDRed"/>
        <w:rPr>
          <w:b/>
        </w:rPr>
      </w:pPr>
      <w:r>
        <w:t xml:space="preserve"> </w:t>
      </w:r>
    </w:p>
    <w:p w14:paraId="25675D9C" w14:textId="77777777" w:rsidR="000741E3" w:rsidRDefault="00421963" w:rsidP="00421963">
      <w:pPr>
        <w:pStyle w:val="SubStepAlpha"/>
        <w:keepNext/>
      </w:pPr>
      <w:r>
        <w:t xml:space="preserve">На R1 выполните команду </w:t>
      </w:r>
      <w:r>
        <w:rPr>
          <w:b/>
        </w:rPr>
        <w:t>show cdp entry S</w:t>
      </w:r>
      <w:proofErr w:type="gramStart"/>
      <w:r>
        <w:rPr>
          <w:b/>
        </w:rPr>
        <w:t xml:space="preserve">1 </w:t>
      </w:r>
      <w:r>
        <w:t>.</w:t>
      </w:r>
      <w:proofErr w:type="gramEnd"/>
      <w:r>
        <w:t xml:space="preserve"> </w:t>
      </w:r>
    </w:p>
    <w:p w14:paraId="3E7E9744" w14:textId="77777777" w:rsidR="000741E3" w:rsidRDefault="000741E3" w:rsidP="000741E3">
      <w:pPr>
        <w:pStyle w:val="4"/>
      </w:pPr>
      <w:r>
        <w:t>Вопрос:</w:t>
      </w:r>
    </w:p>
    <w:p w14:paraId="2416B789" w14:textId="097EEB2A" w:rsidR="00421963" w:rsidRDefault="00421963" w:rsidP="00DD7DC5">
      <w:pPr>
        <w:pStyle w:val="BodyTextL50"/>
        <w:spacing w:before="0"/>
      </w:pPr>
      <w:r>
        <w:t>Какие дополнительные сведения доступны теперь?</w:t>
      </w:r>
    </w:p>
    <w:p w14:paraId="168BCB14" w14:textId="5908B0D3" w:rsidR="00421963" w:rsidRDefault="000741E3" w:rsidP="000741E3">
      <w:pPr>
        <w:pStyle w:val="AnswerLineL50"/>
      </w:pPr>
      <w:r>
        <w:t>Введите ваш ответ здесь.</w:t>
      </w:r>
    </w:p>
    <w:p w14:paraId="0BFA7C9C" w14:textId="6ECFD962" w:rsidR="00421963" w:rsidRPr="00986F10" w:rsidRDefault="00FB57BF" w:rsidP="00421963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238B24F2" w14:textId="77777777" w:rsidR="00421963" w:rsidRPr="00FB57BF" w:rsidRDefault="00421963" w:rsidP="00484032">
      <w:pPr>
        <w:pStyle w:val="CMD"/>
        <w:rPr>
          <w:lang w:val="en-US"/>
        </w:rPr>
      </w:pPr>
      <w:r w:rsidRPr="00FB57BF">
        <w:rPr>
          <w:lang w:val="en-US"/>
        </w:rPr>
        <w:t xml:space="preserve">R1 # </w:t>
      </w:r>
      <w:r w:rsidRPr="00FB57BF">
        <w:rPr>
          <w:b/>
          <w:lang w:val="en-US"/>
        </w:rPr>
        <w:t xml:space="preserve">show </w:t>
      </w:r>
      <w:proofErr w:type="spellStart"/>
      <w:r w:rsidRPr="00FB57BF">
        <w:rPr>
          <w:b/>
          <w:lang w:val="en-US"/>
        </w:rPr>
        <w:t>cdp</w:t>
      </w:r>
      <w:proofErr w:type="spellEnd"/>
      <w:r w:rsidRPr="00FB57BF">
        <w:rPr>
          <w:b/>
          <w:lang w:val="en-US"/>
        </w:rPr>
        <w:t xml:space="preserve"> </w:t>
      </w:r>
      <w:proofErr w:type="gramStart"/>
      <w:r w:rsidRPr="00FB57BF">
        <w:rPr>
          <w:b/>
          <w:lang w:val="en-US"/>
        </w:rPr>
        <w:t>entry  S</w:t>
      </w:r>
      <w:proofErr w:type="gramEnd"/>
      <w:r w:rsidRPr="00FB57BF">
        <w:rPr>
          <w:b/>
          <w:lang w:val="en-US"/>
        </w:rPr>
        <w:t>1</w:t>
      </w:r>
      <w:r w:rsidRPr="00FB57BF">
        <w:rPr>
          <w:lang w:val="en-US"/>
        </w:rPr>
        <w:t xml:space="preserve"> </w:t>
      </w:r>
    </w:p>
    <w:p w14:paraId="2C151B34" w14:textId="77777777" w:rsidR="00421963" w:rsidRPr="00FB57BF" w:rsidRDefault="00421963" w:rsidP="00484032">
      <w:pPr>
        <w:pStyle w:val="CMDOutput"/>
        <w:rPr>
          <w:lang w:val="en-US"/>
        </w:rPr>
      </w:pPr>
      <w:r w:rsidRPr="00FB57BF">
        <w:rPr>
          <w:lang w:val="en-US"/>
        </w:rPr>
        <w:t>-------------------------</w:t>
      </w:r>
    </w:p>
    <w:p w14:paraId="40C151B6" w14:textId="77777777" w:rsidR="00421963" w:rsidRPr="00FB57BF" w:rsidRDefault="00421963" w:rsidP="00484032">
      <w:pPr>
        <w:pStyle w:val="CMDOutput"/>
        <w:rPr>
          <w:lang w:val="en-US"/>
        </w:rPr>
      </w:pPr>
      <w:r w:rsidRPr="00FB57BF">
        <w:rPr>
          <w:lang w:val="en-US"/>
        </w:rPr>
        <w:t>Device ID: S1</w:t>
      </w:r>
    </w:p>
    <w:p w14:paraId="53689952" w14:textId="77777777" w:rsidR="00421963" w:rsidRPr="00FB57BF" w:rsidRDefault="00421963" w:rsidP="00484032">
      <w:pPr>
        <w:pStyle w:val="CMDOutput"/>
        <w:rPr>
          <w:lang w:val="en-US"/>
        </w:rPr>
      </w:pPr>
      <w:r w:rsidRPr="00FB57BF">
        <w:rPr>
          <w:lang w:val="en-US"/>
        </w:rPr>
        <w:t>Entry address(es):</w:t>
      </w:r>
    </w:p>
    <w:p w14:paraId="6ECEAF56" w14:textId="77777777" w:rsidR="00421963" w:rsidRPr="00FB57BF" w:rsidRDefault="00421963" w:rsidP="00484032">
      <w:pPr>
        <w:pStyle w:val="CMDOutput"/>
        <w:rPr>
          <w:lang w:val="en-US"/>
        </w:rPr>
      </w:pPr>
      <w:r w:rsidRPr="00FB57BF">
        <w:rPr>
          <w:lang w:val="en-US"/>
        </w:rPr>
        <w:t xml:space="preserve">  IP address: 10.22.0.2</w:t>
      </w:r>
    </w:p>
    <w:p w14:paraId="0A295A33" w14:textId="77777777" w:rsidR="00421963" w:rsidRPr="00FB57BF" w:rsidRDefault="00421963" w:rsidP="00484032">
      <w:pPr>
        <w:pStyle w:val="CMDOutput"/>
        <w:rPr>
          <w:lang w:val="en-US"/>
        </w:rPr>
      </w:pPr>
      <w:r w:rsidRPr="00FB57BF">
        <w:rPr>
          <w:lang w:val="en-US"/>
        </w:rPr>
        <w:t xml:space="preserve">Platform: cisco WS-C2960+24LC-L, Capabilities: Switch IGMP </w:t>
      </w:r>
    </w:p>
    <w:p w14:paraId="6F7615FD" w14:textId="77777777" w:rsidR="00421963" w:rsidRPr="00FB57BF" w:rsidRDefault="00421963" w:rsidP="00484032">
      <w:pPr>
        <w:pStyle w:val="CMDOutput"/>
        <w:rPr>
          <w:lang w:val="en-US"/>
        </w:rPr>
      </w:pPr>
      <w:r w:rsidRPr="00FB57BF">
        <w:rPr>
          <w:lang w:val="en-US"/>
        </w:rPr>
        <w:t>Interface: GigabitEthernet0/0/1, Port ID (outgoing port): FastEthernet0/5</w:t>
      </w:r>
    </w:p>
    <w:p w14:paraId="20368558" w14:textId="77777777" w:rsidR="00421963" w:rsidRPr="00FB57BF" w:rsidRDefault="00421963" w:rsidP="00484032">
      <w:pPr>
        <w:pStyle w:val="CMDOutput"/>
        <w:rPr>
          <w:lang w:val="en-US"/>
        </w:rPr>
      </w:pPr>
      <w:proofErr w:type="spellStart"/>
      <w:proofErr w:type="gramStart"/>
      <w:r w:rsidRPr="00FB57BF">
        <w:rPr>
          <w:lang w:val="en-US"/>
        </w:rPr>
        <w:t>Holdtime</w:t>
      </w:r>
      <w:proofErr w:type="spellEnd"/>
      <w:r w:rsidRPr="00FB57BF">
        <w:rPr>
          <w:lang w:val="en-US"/>
        </w:rPr>
        <w:t xml:space="preserve"> :</w:t>
      </w:r>
      <w:proofErr w:type="gramEnd"/>
      <w:r w:rsidRPr="00FB57BF">
        <w:rPr>
          <w:lang w:val="en-US"/>
        </w:rPr>
        <w:t xml:space="preserve"> 133 sec</w:t>
      </w:r>
    </w:p>
    <w:p w14:paraId="66A65350" w14:textId="77777777" w:rsidR="00421963" w:rsidRPr="00FB57BF" w:rsidRDefault="00421963" w:rsidP="00484032">
      <w:pPr>
        <w:pStyle w:val="CMDOutput"/>
        <w:rPr>
          <w:lang w:val="en-US"/>
        </w:rPr>
      </w:pPr>
    </w:p>
    <w:p w14:paraId="15D715CE" w14:textId="77777777" w:rsidR="00421963" w:rsidRPr="00FB57BF" w:rsidRDefault="00421963" w:rsidP="00484032">
      <w:pPr>
        <w:pStyle w:val="CMDOutput"/>
        <w:rPr>
          <w:lang w:val="en-US"/>
        </w:rPr>
      </w:pPr>
      <w:proofErr w:type="gramStart"/>
      <w:r w:rsidRPr="00FB57BF">
        <w:rPr>
          <w:lang w:val="en-US"/>
        </w:rPr>
        <w:t>Version :</w:t>
      </w:r>
      <w:proofErr w:type="gramEnd"/>
    </w:p>
    <w:p w14:paraId="776C4F55" w14:textId="77777777" w:rsidR="00421963" w:rsidRPr="00FB57BF" w:rsidRDefault="00421963" w:rsidP="00484032">
      <w:pPr>
        <w:pStyle w:val="CMDOutput"/>
        <w:rPr>
          <w:lang w:val="en-US"/>
        </w:rPr>
      </w:pPr>
      <w:r w:rsidRPr="00FB57BF">
        <w:rPr>
          <w:lang w:val="en-US"/>
        </w:rPr>
        <w:t xml:space="preserve">Cisco IOS Software, C2960 Software (C2960-LANBASEK9-M), Version 15.2(4)E8, RELEASE SOFTWARE (fc3) </w:t>
      </w:r>
    </w:p>
    <w:p w14:paraId="112C655F" w14:textId="77777777" w:rsidR="00421963" w:rsidRPr="00FB57BF" w:rsidRDefault="00421963" w:rsidP="00484032">
      <w:pPr>
        <w:pStyle w:val="CMDOutput"/>
        <w:rPr>
          <w:lang w:val="en-US"/>
        </w:rPr>
      </w:pPr>
      <w:r w:rsidRPr="00FB57BF">
        <w:rPr>
          <w:lang w:val="en-US"/>
        </w:rPr>
        <w:t>Technical Support: http://www.cisco.com/techsupport</w:t>
      </w:r>
    </w:p>
    <w:p w14:paraId="6F3999CB" w14:textId="77777777" w:rsidR="00421963" w:rsidRPr="00FB57BF" w:rsidRDefault="00421963" w:rsidP="00484032">
      <w:pPr>
        <w:pStyle w:val="CMDOutput"/>
        <w:rPr>
          <w:lang w:val="en-US"/>
        </w:rPr>
      </w:pPr>
      <w:r w:rsidRPr="00FB57BF">
        <w:rPr>
          <w:lang w:val="en-US"/>
        </w:rPr>
        <w:t>Copyright (c) 1986-2019 by Cisco Systems, Inc.</w:t>
      </w:r>
    </w:p>
    <w:p w14:paraId="0FCDE800" w14:textId="77777777" w:rsidR="00421963" w:rsidRPr="00FB57BF" w:rsidRDefault="00421963" w:rsidP="00484032">
      <w:pPr>
        <w:pStyle w:val="CMDOutput"/>
        <w:rPr>
          <w:lang w:val="en-US"/>
        </w:rPr>
      </w:pPr>
      <w:r w:rsidRPr="00FB57BF">
        <w:rPr>
          <w:lang w:val="en-US"/>
        </w:rPr>
        <w:t xml:space="preserve">Compiled Fri 15-Mar-19 17:28 by </w:t>
      </w:r>
      <w:proofErr w:type="spellStart"/>
      <w:r w:rsidRPr="00FB57BF">
        <w:rPr>
          <w:lang w:val="en-US"/>
        </w:rPr>
        <w:t>prod_rel_team</w:t>
      </w:r>
      <w:proofErr w:type="spellEnd"/>
      <w:r w:rsidRPr="00FB57BF">
        <w:rPr>
          <w:lang w:val="en-US"/>
        </w:rPr>
        <w:t xml:space="preserve"> </w:t>
      </w:r>
    </w:p>
    <w:p w14:paraId="694A072A" w14:textId="77777777" w:rsidR="00421963" w:rsidRPr="00FB57BF" w:rsidRDefault="00421963" w:rsidP="00484032">
      <w:pPr>
        <w:pStyle w:val="CMDOutput"/>
        <w:rPr>
          <w:lang w:val="en-US"/>
        </w:rPr>
      </w:pPr>
    </w:p>
    <w:p w14:paraId="5801B4D1" w14:textId="77777777" w:rsidR="00421963" w:rsidRPr="00FB57BF" w:rsidRDefault="00421963" w:rsidP="00484032">
      <w:pPr>
        <w:pStyle w:val="CMDOutput"/>
        <w:rPr>
          <w:lang w:val="en-US"/>
        </w:rPr>
      </w:pPr>
      <w:r w:rsidRPr="00FB57BF">
        <w:rPr>
          <w:lang w:val="en-US"/>
        </w:rPr>
        <w:t>advertisement version: 2</w:t>
      </w:r>
    </w:p>
    <w:p w14:paraId="5482989B" w14:textId="77777777" w:rsidR="00421963" w:rsidRPr="00FB57BF" w:rsidRDefault="00421963" w:rsidP="00484032">
      <w:pPr>
        <w:pStyle w:val="CMDOutput"/>
        <w:rPr>
          <w:lang w:val="en-US"/>
        </w:rPr>
      </w:pPr>
      <w:r w:rsidRPr="00FB57BF">
        <w:rPr>
          <w:lang w:val="en-US"/>
        </w:rPr>
        <w:t>VTP Management Domain: ''</w:t>
      </w:r>
    </w:p>
    <w:p w14:paraId="3125549E" w14:textId="77777777" w:rsidR="00421963" w:rsidRPr="00FB57BF" w:rsidRDefault="00421963" w:rsidP="00484032">
      <w:pPr>
        <w:pStyle w:val="CMDOutput"/>
        <w:rPr>
          <w:lang w:val="en-US"/>
        </w:rPr>
      </w:pPr>
      <w:r w:rsidRPr="00FB57BF">
        <w:rPr>
          <w:lang w:val="en-US"/>
        </w:rPr>
        <w:t>Native VLAN: 1</w:t>
      </w:r>
    </w:p>
    <w:p w14:paraId="002BF0DE" w14:textId="77777777" w:rsidR="00421963" w:rsidRPr="00FB57BF" w:rsidRDefault="00421963" w:rsidP="00484032">
      <w:pPr>
        <w:pStyle w:val="CMDOutput"/>
        <w:rPr>
          <w:lang w:val="en-US"/>
        </w:rPr>
      </w:pPr>
      <w:r w:rsidRPr="00FB57BF">
        <w:rPr>
          <w:lang w:val="en-US"/>
        </w:rPr>
        <w:t>Duplex: full</w:t>
      </w:r>
    </w:p>
    <w:p w14:paraId="30C4225B" w14:textId="77777777" w:rsidR="00421963" w:rsidRPr="00FB57BF" w:rsidRDefault="00421963" w:rsidP="00484032">
      <w:pPr>
        <w:pStyle w:val="CMDOutput"/>
        <w:rPr>
          <w:lang w:val="en-US"/>
        </w:rPr>
      </w:pPr>
      <w:r w:rsidRPr="00FB57BF">
        <w:rPr>
          <w:lang w:val="en-US"/>
        </w:rPr>
        <w:t>Management address(es):</w:t>
      </w:r>
    </w:p>
    <w:p w14:paraId="6F66CF41" w14:textId="77777777" w:rsidR="00421963" w:rsidRPr="00DD7DC5" w:rsidRDefault="00421963" w:rsidP="00484032">
      <w:pPr>
        <w:pStyle w:val="CMDOutput"/>
      </w:pPr>
      <w:r w:rsidRPr="00FB57BF">
        <w:rPr>
          <w:lang w:val="en-US"/>
        </w:rPr>
        <w:t xml:space="preserve">  </w:t>
      </w:r>
      <w:r>
        <w:t xml:space="preserve">IP </w:t>
      </w:r>
      <w:proofErr w:type="spellStart"/>
      <w:r>
        <w:t>address</w:t>
      </w:r>
      <w:proofErr w:type="spellEnd"/>
      <w:r>
        <w:t xml:space="preserve">: 10.22.0.2 </w:t>
      </w:r>
    </w:p>
    <w:p w14:paraId="2C5D6C65" w14:textId="77777777" w:rsidR="00DD7DC5" w:rsidRPr="00DD7DC5" w:rsidRDefault="00421963" w:rsidP="00F678BB">
      <w:pPr>
        <w:pStyle w:val="SubStepAlpha"/>
      </w:pPr>
      <w:r>
        <w:t xml:space="preserve">Отключить CDP глобально на всех устройствах. </w:t>
      </w:r>
    </w:p>
    <w:p w14:paraId="3D68B3AC" w14:textId="6A1975E9" w:rsidR="00421963" w:rsidRPr="00FB57BF" w:rsidRDefault="00FB57BF" w:rsidP="00DD7DC5">
      <w:pPr>
        <w:pStyle w:val="CMDRed"/>
        <w:rPr>
          <w:b/>
        </w:rPr>
      </w:pPr>
      <w:r>
        <w:lastRenderedPageBreak/>
        <w:t xml:space="preserve"> </w:t>
      </w:r>
    </w:p>
    <w:p w14:paraId="492893C3" w14:textId="09BF6BB1" w:rsidR="00EC27C2" w:rsidRPr="00EC27C2" w:rsidRDefault="00EC27C2" w:rsidP="00EC27C2">
      <w:pPr>
        <w:pStyle w:val="ConfigWindow"/>
      </w:pPr>
      <w:r>
        <w:t>Закройте окно настройки.</w:t>
      </w:r>
    </w:p>
    <w:p w14:paraId="44036F69" w14:textId="77777777" w:rsidR="00421963" w:rsidRDefault="00421963" w:rsidP="00EC27C2">
      <w:pPr>
        <w:pStyle w:val="2"/>
        <w:spacing w:before="120"/>
      </w:pPr>
      <w:r>
        <w:t>Обнаружение сетевых ресурсов с помощью протокола LLDP</w:t>
      </w:r>
    </w:p>
    <w:p w14:paraId="52D5EE61" w14:textId="09528EF1" w:rsidR="00421963" w:rsidRDefault="00421963" w:rsidP="00421963">
      <w:pPr>
        <w:pStyle w:val="BodyTextL25"/>
      </w:pPr>
      <w:r>
        <w:t>На устройствах Cisco протокол LLDP может быть включен по умолчанию. Воспользуйтесь LLDP, чтобы обнаружить порты, к которым подключены кабели.</w:t>
      </w:r>
    </w:p>
    <w:p w14:paraId="706355A1" w14:textId="77777777" w:rsidR="00EC27C2" w:rsidRPr="00EC27C2" w:rsidRDefault="00EC27C2" w:rsidP="00EC27C2">
      <w:pPr>
        <w:pStyle w:val="ConfigWindow"/>
      </w:pPr>
      <w:r>
        <w:t>Откройте окно конфигурации</w:t>
      </w:r>
    </w:p>
    <w:p w14:paraId="7426D3E8" w14:textId="77777777" w:rsidR="00421963" w:rsidRDefault="00421963" w:rsidP="00EC27C2">
      <w:pPr>
        <w:pStyle w:val="SubStepAlpha"/>
        <w:spacing w:before="0"/>
      </w:pPr>
      <w:r>
        <w:t xml:space="preserve">Введите соответствующую команду </w:t>
      </w:r>
      <w:r w:rsidRPr="00D57B8D">
        <w:rPr>
          <w:b/>
        </w:rPr>
        <w:t>lldp</w:t>
      </w:r>
      <w:r>
        <w:t>, чтобы включить LLDP на всех устройствах в топологии.</w:t>
      </w:r>
    </w:p>
    <w:p w14:paraId="46CEF175" w14:textId="77777777" w:rsidR="00421963" w:rsidRPr="00971E61" w:rsidRDefault="00421963" w:rsidP="00421963">
      <w:pPr>
        <w:pStyle w:val="SubStepAlpha"/>
      </w:pPr>
      <w:r>
        <w:t xml:space="preserve">На S1 выполните соответствующую команду </w:t>
      </w:r>
      <w:r>
        <w:rPr>
          <w:b/>
        </w:rPr>
        <w:t>lldp</w:t>
      </w:r>
      <w:r>
        <w:t xml:space="preserve">, чтобы предоставить подробную информацию о S2. </w:t>
      </w:r>
    </w:p>
    <w:p w14:paraId="0C11E442" w14:textId="77777777" w:rsidR="00421963" w:rsidRPr="00FB57BF" w:rsidRDefault="00421963" w:rsidP="00F41645">
      <w:pPr>
        <w:pStyle w:val="CMD"/>
        <w:rPr>
          <w:lang w:val="en-US"/>
        </w:rPr>
      </w:pPr>
      <w:r w:rsidRPr="00FB57BF">
        <w:rPr>
          <w:lang w:val="en-US"/>
        </w:rPr>
        <w:t xml:space="preserve">S1# </w:t>
      </w:r>
      <w:r w:rsidRPr="00FB57BF">
        <w:rPr>
          <w:b/>
          <w:lang w:val="en-US"/>
        </w:rPr>
        <w:t xml:space="preserve">show </w:t>
      </w:r>
      <w:proofErr w:type="spellStart"/>
      <w:r w:rsidRPr="00FB57BF">
        <w:rPr>
          <w:b/>
          <w:lang w:val="en-US"/>
        </w:rPr>
        <w:t>lldp</w:t>
      </w:r>
      <w:proofErr w:type="spellEnd"/>
      <w:r w:rsidRPr="00FB57BF">
        <w:rPr>
          <w:b/>
          <w:lang w:val="en-US"/>
        </w:rPr>
        <w:t xml:space="preserve"> entry S2</w:t>
      </w:r>
    </w:p>
    <w:p w14:paraId="256E67C8" w14:textId="77777777" w:rsidR="00421963" w:rsidRPr="00FB57BF" w:rsidRDefault="00421963" w:rsidP="00F41645">
      <w:pPr>
        <w:pStyle w:val="CMDOutput"/>
        <w:rPr>
          <w:lang w:val="en-US"/>
        </w:rPr>
      </w:pPr>
    </w:p>
    <w:p w14:paraId="17903927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Capability codes:</w:t>
      </w:r>
    </w:p>
    <w:p w14:paraId="12ED4A50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    (R) Router, (B) Bridge, (T) Telephone, (C) DOCSIS Cable Device</w:t>
      </w:r>
    </w:p>
    <w:p w14:paraId="34489AEE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    (W) WLAN Access Point, (P) Repeater, (S) Station, (O) Other</w:t>
      </w:r>
    </w:p>
    <w:p w14:paraId="606C7B52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------------------------------------------------</w:t>
      </w:r>
    </w:p>
    <w:p w14:paraId="3CC3D0FB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Local </w:t>
      </w:r>
      <w:proofErr w:type="spellStart"/>
      <w:r w:rsidRPr="00FB57BF">
        <w:rPr>
          <w:lang w:val="en-US"/>
        </w:rPr>
        <w:t>Intf</w:t>
      </w:r>
      <w:proofErr w:type="spellEnd"/>
      <w:r w:rsidRPr="00FB57BF">
        <w:rPr>
          <w:lang w:val="en-US"/>
        </w:rPr>
        <w:t xml:space="preserve">: Fa0/1  </w:t>
      </w:r>
    </w:p>
    <w:p w14:paraId="3F34FF01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Chassis id: c</w:t>
      </w:r>
      <w:proofErr w:type="gramStart"/>
      <w:r w:rsidRPr="00FB57BF">
        <w:rPr>
          <w:lang w:val="en-US"/>
        </w:rPr>
        <w:t>025.5cd7.ef</w:t>
      </w:r>
      <w:proofErr w:type="gramEnd"/>
      <w:r w:rsidRPr="00FB57BF">
        <w:rPr>
          <w:lang w:val="en-US"/>
        </w:rPr>
        <w:t xml:space="preserve">00 </w:t>
      </w:r>
    </w:p>
    <w:p w14:paraId="6F27B0B0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Port id: Fa0/1 </w:t>
      </w:r>
    </w:p>
    <w:p w14:paraId="60B23C48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Port Description: FastEthernet0/1</w:t>
      </w:r>
    </w:p>
    <w:p w14:paraId="30BF892C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System Name: S2</w:t>
      </w:r>
    </w:p>
    <w:p w14:paraId="3EFE2FDB" w14:textId="77777777" w:rsidR="00421963" w:rsidRPr="00FB57BF" w:rsidRDefault="00421963" w:rsidP="00F41645">
      <w:pPr>
        <w:pStyle w:val="CMDOutput"/>
        <w:rPr>
          <w:lang w:val="en-US"/>
        </w:rPr>
      </w:pPr>
    </w:p>
    <w:p w14:paraId="387EBA5A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System Description:</w:t>
      </w:r>
    </w:p>
    <w:p w14:paraId="70BFE7B5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Cisco IOS Software, C2960 Software (C2960-LANBASEK9-M), Version 15.2(4)E8, RELEASE SOFTWARE (fc3) </w:t>
      </w:r>
    </w:p>
    <w:p w14:paraId="0D2902DE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Technical Support: http://www.cisco.com/techsupport</w:t>
      </w:r>
    </w:p>
    <w:p w14:paraId="795FB8B7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Copyright (c) 1986-2019 by Cisco Systems, Inc.</w:t>
      </w:r>
    </w:p>
    <w:p w14:paraId="683E3BEA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Compiled Fri 15-Mar-19 17:28 by </w:t>
      </w:r>
      <w:proofErr w:type="spellStart"/>
      <w:r w:rsidRPr="00FB57BF">
        <w:rPr>
          <w:lang w:val="en-US"/>
        </w:rPr>
        <w:t>prod_rel_team</w:t>
      </w:r>
      <w:proofErr w:type="spellEnd"/>
      <w:r w:rsidRPr="00FB57BF">
        <w:rPr>
          <w:lang w:val="en-US"/>
        </w:rPr>
        <w:t xml:space="preserve"> </w:t>
      </w:r>
    </w:p>
    <w:p w14:paraId="368D6E87" w14:textId="77777777" w:rsidR="00421963" w:rsidRPr="00FB57BF" w:rsidRDefault="00421963" w:rsidP="00F41645">
      <w:pPr>
        <w:pStyle w:val="CMDOutput"/>
        <w:rPr>
          <w:lang w:val="en-US"/>
        </w:rPr>
      </w:pPr>
    </w:p>
    <w:p w14:paraId="6AD607CF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Time remaining: 109 seconds </w:t>
      </w:r>
    </w:p>
    <w:p w14:paraId="2FF67714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System Capabilities: B</w:t>
      </w:r>
    </w:p>
    <w:p w14:paraId="1D42FCE1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Enabled Capabilities: B</w:t>
      </w:r>
    </w:p>
    <w:p w14:paraId="2DEC0993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Management Addresses:</w:t>
      </w:r>
    </w:p>
    <w:p w14:paraId="53380AF7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    IP: 10.22.0.3 </w:t>
      </w:r>
    </w:p>
    <w:p w14:paraId="28099946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Auto Negotiation - supported, enabled</w:t>
      </w:r>
    </w:p>
    <w:p w14:paraId="1349C95B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Physical media capabilities:</w:t>
      </w:r>
    </w:p>
    <w:p w14:paraId="10BE6102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    100base-TX(FD)</w:t>
      </w:r>
    </w:p>
    <w:p w14:paraId="729C3EFF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    100base-TX(HD)</w:t>
      </w:r>
    </w:p>
    <w:p w14:paraId="6F29C275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    10base-T(FD)</w:t>
      </w:r>
    </w:p>
    <w:p w14:paraId="3015EC3B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 xml:space="preserve">    10base-T(HD)</w:t>
      </w:r>
    </w:p>
    <w:p w14:paraId="5414524C" w14:textId="77777777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Media Attachment Unit type: 16</w:t>
      </w:r>
    </w:p>
    <w:p w14:paraId="2AA616A9" w14:textId="77777777" w:rsidR="00421963" w:rsidRPr="00FB57BF" w:rsidRDefault="00421963" w:rsidP="00F41645">
      <w:pPr>
        <w:pStyle w:val="CMDOutput"/>
        <w:rPr>
          <w:lang w:val="en-US"/>
        </w:rPr>
      </w:pPr>
      <w:proofErr w:type="spellStart"/>
      <w:r w:rsidRPr="00FB57BF">
        <w:rPr>
          <w:lang w:val="en-US"/>
        </w:rPr>
        <w:t>Vlan</w:t>
      </w:r>
      <w:proofErr w:type="spellEnd"/>
      <w:r w:rsidRPr="00FB57BF">
        <w:rPr>
          <w:lang w:val="en-US"/>
        </w:rPr>
        <w:t xml:space="preserve"> ID: 1</w:t>
      </w:r>
    </w:p>
    <w:p w14:paraId="40C01E32" w14:textId="77777777" w:rsidR="00421963" w:rsidRPr="00FB57BF" w:rsidRDefault="00421963" w:rsidP="00F41645">
      <w:pPr>
        <w:pStyle w:val="CMDOutput"/>
        <w:rPr>
          <w:lang w:val="en-US"/>
        </w:rPr>
      </w:pPr>
    </w:p>
    <w:p w14:paraId="255344F9" w14:textId="77777777" w:rsidR="00421963" w:rsidRPr="00FB57BF" w:rsidRDefault="00421963" w:rsidP="00F41645">
      <w:pPr>
        <w:pStyle w:val="CMDOutput"/>
        <w:rPr>
          <w:lang w:val="en-US"/>
        </w:rPr>
      </w:pPr>
    </w:p>
    <w:p w14:paraId="704A707D" w14:textId="2D641498" w:rsidR="00421963" w:rsidRPr="00FB57BF" w:rsidRDefault="00421963" w:rsidP="00F41645">
      <w:pPr>
        <w:pStyle w:val="CMDOutput"/>
        <w:rPr>
          <w:lang w:val="en-US"/>
        </w:rPr>
      </w:pPr>
      <w:r w:rsidRPr="00FB57BF">
        <w:rPr>
          <w:lang w:val="en-US"/>
        </w:rPr>
        <w:t>Total entries displayed: 1</w:t>
      </w:r>
    </w:p>
    <w:p w14:paraId="72CA5C79" w14:textId="5AAB3F78" w:rsidR="00421963" w:rsidRPr="00FB57BF" w:rsidRDefault="000741E3" w:rsidP="000741E3">
      <w:pPr>
        <w:pStyle w:val="4"/>
        <w:rPr>
          <w:lang w:val="en-US"/>
        </w:rPr>
      </w:pPr>
      <w:r>
        <w:t>Вопрос</w:t>
      </w:r>
      <w:r w:rsidRPr="00FB57BF">
        <w:rPr>
          <w:lang w:val="en-US"/>
        </w:rPr>
        <w:t>:</w:t>
      </w:r>
    </w:p>
    <w:p w14:paraId="584A91E8" w14:textId="77777777" w:rsidR="00421963" w:rsidRPr="00FB57BF" w:rsidRDefault="00421963" w:rsidP="000741E3">
      <w:pPr>
        <w:pStyle w:val="BodyTextL50"/>
        <w:spacing w:before="0"/>
        <w:rPr>
          <w:lang w:val="en-US"/>
        </w:rPr>
      </w:pPr>
      <w:r>
        <w:t>Что</w:t>
      </w:r>
      <w:r w:rsidRPr="00FB57BF">
        <w:rPr>
          <w:lang w:val="en-US"/>
        </w:rPr>
        <w:t xml:space="preserve"> </w:t>
      </w:r>
      <w:r>
        <w:t>такое</w:t>
      </w:r>
      <w:r w:rsidRPr="00FB57BF">
        <w:rPr>
          <w:lang w:val="en-US"/>
        </w:rPr>
        <w:t xml:space="preserve"> chassis </w:t>
      </w:r>
      <w:proofErr w:type="gramStart"/>
      <w:r w:rsidRPr="00FB57BF">
        <w:rPr>
          <w:lang w:val="en-US"/>
        </w:rPr>
        <w:t xml:space="preserve">ID  </w:t>
      </w:r>
      <w:r>
        <w:t>для</w:t>
      </w:r>
      <w:proofErr w:type="gramEnd"/>
      <w:r w:rsidRPr="00FB57BF">
        <w:rPr>
          <w:lang w:val="en-US"/>
        </w:rPr>
        <w:t xml:space="preserve"> </w:t>
      </w:r>
      <w:r>
        <w:t>коммутатора</w:t>
      </w:r>
      <w:r w:rsidRPr="00FB57BF">
        <w:rPr>
          <w:lang w:val="en-US"/>
        </w:rPr>
        <w:t xml:space="preserve"> S2?</w:t>
      </w:r>
    </w:p>
    <w:p w14:paraId="3FCC462D" w14:textId="01F5BB63" w:rsidR="00421963" w:rsidRDefault="000741E3" w:rsidP="000741E3">
      <w:pPr>
        <w:pStyle w:val="AnswerLineL50"/>
      </w:pPr>
      <w:r>
        <w:t>Введите ваш ответ здесь.</w:t>
      </w:r>
    </w:p>
    <w:p w14:paraId="1AACFE79" w14:textId="4F0A180B" w:rsidR="00421963" w:rsidRDefault="00FB57BF" w:rsidP="00421963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0DBA8E25" w14:textId="6A0702EA" w:rsidR="00EC27C2" w:rsidRPr="00EC27C2" w:rsidRDefault="00EC27C2" w:rsidP="00EC27C2">
      <w:pPr>
        <w:pStyle w:val="ConfigWindow"/>
      </w:pPr>
      <w:r>
        <w:lastRenderedPageBreak/>
        <w:t>Закройте окно настройки.</w:t>
      </w:r>
    </w:p>
    <w:p w14:paraId="79AB1E6D" w14:textId="77777777" w:rsidR="00421963" w:rsidRDefault="00421963" w:rsidP="00EC27C2">
      <w:pPr>
        <w:pStyle w:val="SubStepAlpha"/>
        <w:spacing w:before="0"/>
      </w:pPr>
      <w:r>
        <w:t>Соединитесь через консоль на всех устройствах и используйте команды LLDP, необходимые для отображения топологии физической сети только из выходных данных команды show.</w:t>
      </w:r>
    </w:p>
    <w:p w14:paraId="34BB3DD3" w14:textId="7FF8A988" w:rsidR="00421963" w:rsidRPr="003F3609" w:rsidRDefault="00FB57BF" w:rsidP="00421963">
      <w:pPr>
        <w:pStyle w:val="Visual"/>
        <w:ind w:left="720"/>
        <w:jc w:val="left"/>
        <w:rPr>
          <w:rStyle w:val="AnswerGray"/>
        </w:rPr>
      </w:pPr>
      <w:r>
        <w:rPr>
          <w:rStyle w:val="AnswerGray"/>
        </w:rPr>
        <w:t xml:space="preserve"> </w:t>
      </w:r>
    </w:p>
    <w:p w14:paraId="0E3F95CE" w14:textId="77777777" w:rsidR="00421963" w:rsidRPr="00A60146" w:rsidRDefault="00421963" w:rsidP="00421963">
      <w:pPr>
        <w:pStyle w:val="2"/>
      </w:pPr>
      <w:r>
        <w:t>Настройка NTP</w:t>
      </w:r>
    </w:p>
    <w:p w14:paraId="3862C49F" w14:textId="77777777" w:rsidR="00421963" w:rsidRDefault="00421963" w:rsidP="00421963">
      <w:pPr>
        <w:pStyle w:val="BodyTextL25"/>
      </w:pPr>
      <w:r>
        <w:t>В части 4 необходимо настроить маршрутизатор R1 в качестве сервера NTP, а маршрутизатор R2 в качестве клиента NTP маршрутизатора R1. Необходимо выполнить синхронизацию времени для Syslog и отладочных функций. Если время не синхронизировано, сложно определить, какое сетевое событие стало причиной данного сообщения.</w:t>
      </w:r>
    </w:p>
    <w:p w14:paraId="401DD7DC" w14:textId="042008A0" w:rsidR="00421963" w:rsidRDefault="00421963" w:rsidP="00421963">
      <w:pPr>
        <w:pStyle w:val="3"/>
      </w:pPr>
      <w:r>
        <w:t>Выведите на экран текущее время.</w:t>
      </w:r>
    </w:p>
    <w:p w14:paraId="420DFF52" w14:textId="77777777" w:rsidR="00EC27C2" w:rsidRPr="00EC27C2" w:rsidRDefault="00EC27C2" w:rsidP="00EC27C2">
      <w:pPr>
        <w:pStyle w:val="ConfigWindow"/>
      </w:pPr>
      <w:r>
        <w:t>Откройте окно конфигурации</w:t>
      </w:r>
    </w:p>
    <w:p w14:paraId="53EEF36E" w14:textId="7376C9EE" w:rsidR="00421963" w:rsidRDefault="00421963" w:rsidP="00EC27C2">
      <w:pPr>
        <w:pStyle w:val="BodyTextL25"/>
        <w:spacing w:before="0"/>
      </w:pPr>
      <w:r>
        <w:t>Введите команду</w:t>
      </w:r>
      <w:r>
        <w:rPr>
          <w:b/>
        </w:rPr>
        <w:t xml:space="preserve"> show clock</w:t>
      </w:r>
      <w:r>
        <w:t xml:space="preserve"> для отображения текущего времени на R1. Запишите отображаемые сведения о текущем времени в следующей таблице.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Эта таблица позволяет записывать информацию о текущем времени. Введите свои ответы в ячейках, помеченных как «пусто»."/>
      </w:tblPr>
      <w:tblGrid>
        <w:gridCol w:w="2517"/>
        <w:gridCol w:w="2517"/>
        <w:gridCol w:w="2518"/>
        <w:gridCol w:w="2518"/>
      </w:tblGrid>
      <w:tr w:rsidR="00DD7DC5" w14:paraId="7B4D73ED" w14:textId="77777777" w:rsidTr="0069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7" w:type="dxa"/>
          </w:tcPr>
          <w:p w14:paraId="15B69BB2" w14:textId="28F5ACBB" w:rsidR="00DD7DC5" w:rsidRDefault="00DD7DC5" w:rsidP="00DD7DC5">
            <w:pPr>
              <w:pStyle w:val="TableHeading"/>
            </w:pPr>
            <w:r>
              <w:t>Дата</w:t>
            </w:r>
          </w:p>
        </w:tc>
        <w:tc>
          <w:tcPr>
            <w:tcW w:w="2517" w:type="dxa"/>
          </w:tcPr>
          <w:p w14:paraId="197FC58C" w14:textId="0A8D029A" w:rsidR="00DD7DC5" w:rsidRDefault="00DD7DC5" w:rsidP="00DD7DC5">
            <w:pPr>
              <w:pStyle w:val="TableHeading"/>
            </w:pPr>
            <w:r>
              <w:t>Время</w:t>
            </w:r>
          </w:p>
        </w:tc>
        <w:tc>
          <w:tcPr>
            <w:tcW w:w="2518" w:type="dxa"/>
          </w:tcPr>
          <w:p w14:paraId="55CA4315" w14:textId="2D77D78F" w:rsidR="00DD7DC5" w:rsidRDefault="00DD7DC5" w:rsidP="00DD7DC5">
            <w:pPr>
              <w:pStyle w:val="TableHeading"/>
            </w:pPr>
            <w:r>
              <w:t>Часовой пояс</w:t>
            </w:r>
          </w:p>
        </w:tc>
        <w:tc>
          <w:tcPr>
            <w:tcW w:w="2518" w:type="dxa"/>
          </w:tcPr>
          <w:p w14:paraId="4B7C5173" w14:textId="6105E7B2" w:rsidR="00DD7DC5" w:rsidRDefault="00DD7DC5" w:rsidP="00DD7DC5">
            <w:pPr>
              <w:pStyle w:val="TableHeading"/>
            </w:pPr>
            <w:r>
              <w:t>Источник времени</w:t>
            </w:r>
          </w:p>
        </w:tc>
      </w:tr>
      <w:tr w:rsidR="00DD7DC5" w14:paraId="6DC10FC3" w14:textId="77777777" w:rsidTr="00DD7DC5">
        <w:tc>
          <w:tcPr>
            <w:tcW w:w="2517" w:type="dxa"/>
          </w:tcPr>
          <w:p w14:paraId="6565526B" w14:textId="4885C98F" w:rsidR="00DD7DC5" w:rsidRPr="00DD7DC5" w:rsidRDefault="00DD7DC5" w:rsidP="00DD7DC5">
            <w:pPr>
              <w:pStyle w:val="TableText"/>
              <w:rPr>
                <w:rStyle w:val="AnswerGray"/>
              </w:rPr>
            </w:pPr>
          </w:p>
        </w:tc>
        <w:tc>
          <w:tcPr>
            <w:tcW w:w="2517" w:type="dxa"/>
          </w:tcPr>
          <w:p w14:paraId="7B17AE81" w14:textId="2E4C848C" w:rsidR="00DD7DC5" w:rsidRPr="00DD7DC5" w:rsidRDefault="00DD7DC5" w:rsidP="00DD7DC5">
            <w:pPr>
              <w:pStyle w:val="TableText"/>
              <w:rPr>
                <w:rStyle w:val="AnswerGray"/>
              </w:rPr>
            </w:pPr>
          </w:p>
        </w:tc>
        <w:tc>
          <w:tcPr>
            <w:tcW w:w="2518" w:type="dxa"/>
          </w:tcPr>
          <w:p w14:paraId="568E90AF" w14:textId="11F9916C" w:rsidR="00DD7DC5" w:rsidRPr="00DD7DC5" w:rsidRDefault="00DD7DC5" w:rsidP="00DD7DC5">
            <w:pPr>
              <w:pStyle w:val="TableText"/>
              <w:rPr>
                <w:rStyle w:val="AnswerGray"/>
              </w:rPr>
            </w:pPr>
          </w:p>
        </w:tc>
        <w:tc>
          <w:tcPr>
            <w:tcW w:w="2518" w:type="dxa"/>
          </w:tcPr>
          <w:p w14:paraId="3651734D" w14:textId="018CCF4E" w:rsidR="00DD7DC5" w:rsidRPr="00DD7DC5" w:rsidRDefault="00DD7DC5" w:rsidP="00DD7DC5">
            <w:pPr>
              <w:pStyle w:val="TableText"/>
              <w:rPr>
                <w:rStyle w:val="AnswerGray"/>
              </w:rPr>
            </w:pPr>
          </w:p>
        </w:tc>
      </w:tr>
    </w:tbl>
    <w:p w14:paraId="4616C646" w14:textId="10E09E5A" w:rsidR="00421963" w:rsidRDefault="00421963" w:rsidP="00421963">
      <w:pPr>
        <w:pStyle w:val="3"/>
      </w:pPr>
      <w:r>
        <w:t>Установите время.</w:t>
      </w:r>
    </w:p>
    <w:p w14:paraId="72C13E73" w14:textId="77777777" w:rsidR="00421963" w:rsidRDefault="00421963" w:rsidP="00421963">
      <w:pPr>
        <w:pStyle w:val="BodyTextL25"/>
      </w:pPr>
      <w:r>
        <w:t xml:space="preserve">С помощью команды clock set установите время на маршрутизаторе R1. Введенное время должно быть в формате UTC. </w:t>
      </w:r>
    </w:p>
    <w:p w14:paraId="742B3D12" w14:textId="3CC20A1F" w:rsidR="00421963" w:rsidRPr="00DD7DC5" w:rsidRDefault="00FB57BF" w:rsidP="00DD7DC5">
      <w:pPr>
        <w:pStyle w:val="CMDRed"/>
      </w:pPr>
      <w:r>
        <w:t xml:space="preserve"> </w:t>
      </w:r>
    </w:p>
    <w:p w14:paraId="39D2DB71" w14:textId="77777777" w:rsidR="00421963" w:rsidRDefault="00421963" w:rsidP="00421963">
      <w:pPr>
        <w:pStyle w:val="3"/>
      </w:pPr>
      <w:r>
        <w:t>Настройте главный сервер NTP.</w:t>
      </w:r>
    </w:p>
    <w:p w14:paraId="69395A49" w14:textId="77777777" w:rsidR="00421963" w:rsidRDefault="00421963" w:rsidP="00421963">
      <w:pPr>
        <w:pStyle w:val="BodyTextL25"/>
      </w:pPr>
      <w:r>
        <w:t>Настройте R1 в качестве хозяина NTP с уровнем слоя 4.</w:t>
      </w:r>
    </w:p>
    <w:p w14:paraId="5849935C" w14:textId="7643A5A1" w:rsidR="00421963" w:rsidRPr="00DD7DC5" w:rsidRDefault="00FB57BF" w:rsidP="00DD7DC5">
      <w:pPr>
        <w:pStyle w:val="CMDRed"/>
      </w:pPr>
      <w:r>
        <w:t xml:space="preserve"> </w:t>
      </w:r>
    </w:p>
    <w:p w14:paraId="19A71F65" w14:textId="77777777" w:rsidR="00421963" w:rsidRDefault="00421963" w:rsidP="00421963">
      <w:pPr>
        <w:pStyle w:val="3"/>
      </w:pPr>
      <w:r>
        <w:t>Настройте клиент NTP.</w:t>
      </w:r>
    </w:p>
    <w:p w14:paraId="3B6C198B" w14:textId="012709AA" w:rsidR="00421963" w:rsidRDefault="00421963" w:rsidP="00421963">
      <w:pPr>
        <w:pStyle w:val="SubStepAlpha"/>
      </w:pPr>
      <w:r>
        <w:t>Выполните соответствующую команду на S1 и S2, чтобы просмотреть настроенное время. Запишите текущее время,  в следующей таблице.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Эта таблица позволяет записывать информацию о текущем времени. Введите свои ответы в ячейках, помеченных как «пусто»."/>
      </w:tblPr>
      <w:tblGrid>
        <w:gridCol w:w="3356"/>
        <w:gridCol w:w="3357"/>
        <w:gridCol w:w="3357"/>
      </w:tblGrid>
      <w:tr w:rsidR="00DD7DC5" w14:paraId="5BA7463C" w14:textId="77777777" w:rsidTr="0069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56" w:type="dxa"/>
          </w:tcPr>
          <w:p w14:paraId="460DA720" w14:textId="03CAFB40" w:rsidR="00DD7DC5" w:rsidRDefault="00DD7DC5" w:rsidP="00DD7DC5">
            <w:pPr>
              <w:pStyle w:val="TableHeading"/>
            </w:pPr>
            <w:r>
              <w:t>Дата</w:t>
            </w:r>
          </w:p>
        </w:tc>
        <w:tc>
          <w:tcPr>
            <w:tcW w:w="3357" w:type="dxa"/>
          </w:tcPr>
          <w:p w14:paraId="14D13F62" w14:textId="6FEFEEB2" w:rsidR="00DD7DC5" w:rsidRDefault="00DD7DC5" w:rsidP="00DD7DC5">
            <w:pPr>
              <w:pStyle w:val="TableHeading"/>
            </w:pPr>
            <w:r>
              <w:t>Время</w:t>
            </w:r>
          </w:p>
        </w:tc>
        <w:tc>
          <w:tcPr>
            <w:tcW w:w="3357" w:type="dxa"/>
          </w:tcPr>
          <w:p w14:paraId="3A795464" w14:textId="1FF52A5D" w:rsidR="00DD7DC5" w:rsidRPr="00DD7DC5" w:rsidRDefault="00DD7DC5" w:rsidP="00DD7DC5">
            <w:pPr>
              <w:pStyle w:val="TableHeading"/>
            </w:pPr>
            <w:r>
              <w:t>Часовой пояс</w:t>
            </w:r>
          </w:p>
        </w:tc>
      </w:tr>
      <w:tr w:rsidR="00DD7DC5" w14:paraId="48FC70A6" w14:textId="77777777" w:rsidTr="00DD7DC5">
        <w:tc>
          <w:tcPr>
            <w:tcW w:w="3356" w:type="dxa"/>
          </w:tcPr>
          <w:p w14:paraId="3B3E57B2" w14:textId="71E9B7E7" w:rsidR="00DD7DC5" w:rsidRPr="00DD7DC5" w:rsidRDefault="00DD7DC5" w:rsidP="00DD7DC5">
            <w:pPr>
              <w:pStyle w:val="TableText"/>
              <w:rPr>
                <w:rStyle w:val="AnswerGray"/>
              </w:rPr>
            </w:pPr>
          </w:p>
        </w:tc>
        <w:tc>
          <w:tcPr>
            <w:tcW w:w="3357" w:type="dxa"/>
          </w:tcPr>
          <w:p w14:paraId="61B710B8" w14:textId="611807A2" w:rsidR="00DD7DC5" w:rsidRPr="00DD7DC5" w:rsidRDefault="00DD7DC5" w:rsidP="00DD7DC5">
            <w:pPr>
              <w:pStyle w:val="TableText"/>
              <w:rPr>
                <w:rStyle w:val="AnswerGray"/>
              </w:rPr>
            </w:pPr>
          </w:p>
        </w:tc>
        <w:tc>
          <w:tcPr>
            <w:tcW w:w="3357" w:type="dxa"/>
          </w:tcPr>
          <w:p w14:paraId="47094081" w14:textId="1C361032" w:rsidR="00DD7DC5" w:rsidRPr="00DD7DC5" w:rsidRDefault="00DD7DC5" w:rsidP="00DD7DC5">
            <w:pPr>
              <w:pStyle w:val="TableText"/>
              <w:rPr>
                <w:rStyle w:val="AnswerGray"/>
              </w:rPr>
            </w:pPr>
          </w:p>
        </w:tc>
      </w:tr>
    </w:tbl>
    <w:p w14:paraId="4A662B94" w14:textId="77777777" w:rsidR="00421963" w:rsidRDefault="00421963" w:rsidP="00421963">
      <w:pPr>
        <w:pStyle w:val="SubStepAlpha"/>
      </w:pPr>
      <w:r>
        <w:t>Настройте S1 и S2 в качестве клиентов NTP. Используйте соответствующие команды NTP для получения времени от интерфейса G0/0/1 R1, а также для периодического обновления календаря или аппаратных часов коммутатора.</w:t>
      </w:r>
    </w:p>
    <w:p w14:paraId="5A2FE63D" w14:textId="77777777" w:rsidR="00421963" w:rsidRDefault="00421963" w:rsidP="00421963">
      <w:pPr>
        <w:pStyle w:val="3"/>
      </w:pPr>
      <w:r>
        <w:t>Проверьте настройку NTP.</w:t>
      </w:r>
    </w:p>
    <w:p w14:paraId="7AA08CAC" w14:textId="77777777" w:rsidR="00421963" w:rsidRDefault="00421963" w:rsidP="00421963">
      <w:pPr>
        <w:pStyle w:val="SubStepAlpha"/>
      </w:pPr>
      <w:r>
        <w:t xml:space="preserve">Используйте соответствующую команду </w:t>
      </w:r>
      <w:r>
        <w:rPr>
          <w:b/>
        </w:rPr>
        <w:t xml:space="preserve">show </w:t>
      </w:r>
      <w:r>
        <w:t>, чтобы убедиться, что S1 и S2 синхронизированы с R1.</w:t>
      </w:r>
    </w:p>
    <w:p w14:paraId="7C418C81" w14:textId="77777777" w:rsidR="00421963" w:rsidRPr="00697B85" w:rsidRDefault="00421963" w:rsidP="00697B85">
      <w:pPr>
        <w:pStyle w:val="BodyTextL50"/>
      </w:pPr>
      <w:r>
        <w:rPr>
          <w:b/>
        </w:rPr>
        <w:t xml:space="preserve">Примечание. </w:t>
      </w:r>
      <w:r w:rsidRPr="00697B85">
        <w:t>Синхронизация метки времени на маршрутизаторе R2 с меткой времени на маршрутизаторе R1 может занять несколько минут.</w:t>
      </w:r>
    </w:p>
    <w:p w14:paraId="5A280CF7" w14:textId="6D1466C8" w:rsidR="00421963" w:rsidRDefault="00421963" w:rsidP="00421963">
      <w:pPr>
        <w:pStyle w:val="SubStepAlpha"/>
      </w:pPr>
      <w:r>
        <w:t>Выполните соответствующую команду на S1 и S2, чтобы просмотреть настроенное время и сравнить ранее записанное время.</w:t>
      </w:r>
    </w:p>
    <w:p w14:paraId="42B7F4BA" w14:textId="26FE2722" w:rsidR="00EC27C2" w:rsidRDefault="00EC27C2" w:rsidP="00EC27C2">
      <w:pPr>
        <w:pStyle w:val="ConfigWindow"/>
      </w:pPr>
      <w:r>
        <w:t>Откройте окно конфигурации</w:t>
      </w:r>
    </w:p>
    <w:p w14:paraId="4D8656CB" w14:textId="77777777" w:rsidR="00421963" w:rsidRDefault="00421963" w:rsidP="00EC27C2">
      <w:pPr>
        <w:pStyle w:val="1"/>
        <w:spacing w:before="120"/>
      </w:pPr>
      <w:r>
        <w:lastRenderedPageBreak/>
        <w:t>Вопрос для повторения</w:t>
      </w:r>
    </w:p>
    <w:p w14:paraId="35BC7546" w14:textId="77777777" w:rsidR="00421963" w:rsidRDefault="00421963" w:rsidP="00421963">
      <w:pPr>
        <w:pStyle w:val="BodyTextL25"/>
        <w:keepNext/>
      </w:pPr>
      <w:r>
        <w:t>Для каких интерфейсов в пределах сети не следует использовать протоколы обнаружения сетевых ресурсов? Поясните ответ.</w:t>
      </w:r>
    </w:p>
    <w:p w14:paraId="305B26CD" w14:textId="77777777" w:rsidR="00C15491" w:rsidRPr="004C0909" w:rsidRDefault="00C15491" w:rsidP="00C15491">
      <w:pPr>
        <w:pStyle w:val="1"/>
      </w:pPr>
      <w:r>
        <w:t>Сводная таблица по интерфейсам маршрутизаторов</w:t>
      </w:r>
    </w:p>
    <w:tbl>
      <w:tblPr>
        <w:tblStyle w:val="LabTableStyle"/>
        <w:tblW w:w="10260" w:type="dxa"/>
        <w:tblLook w:val="04A0" w:firstRow="1" w:lastRow="0" w:firstColumn="1" w:lastColumn="0" w:noHBand="0" w:noVBand="1"/>
        <w:tblDescription w:val="В этой таблице приводится модель интерфейса маршрутизатора на маршрутизатор для интерфейсов Ethernet 1 и 2, а также последовательных интерфейсов 1 и 2."/>
      </w:tblPr>
      <w:tblGrid>
        <w:gridCol w:w="1898"/>
        <w:gridCol w:w="1978"/>
        <w:gridCol w:w="1978"/>
        <w:gridCol w:w="2203"/>
        <w:gridCol w:w="2203"/>
      </w:tblGrid>
      <w:tr w:rsidR="00C15491" w14:paraId="5640161D" w14:textId="77777777" w:rsidTr="00100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</w:tcPr>
          <w:p w14:paraId="33EC66AF" w14:textId="77777777" w:rsidR="00C15491" w:rsidRPr="00763D8B" w:rsidRDefault="00C15491" w:rsidP="0010072F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0F2C03BF" w14:textId="77777777" w:rsidR="00C15491" w:rsidRPr="00763D8B" w:rsidRDefault="00C15491" w:rsidP="0010072F">
            <w:pPr>
              <w:pStyle w:val="TableHeading"/>
            </w:pPr>
            <w:r>
              <w:t>Интерфейс Ethernet № 1</w:t>
            </w:r>
          </w:p>
        </w:tc>
        <w:tc>
          <w:tcPr>
            <w:tcW w:w="2250" w:type="dxa"/>
          </w:tcPr>
          <w:p w14:paraId="26986465" w14:textId="77777777" w:rsidR="00C15491" w:rsidRPr="00763D8B" w:rsidRDefault="00C15491" w:rsidP="0010072F">
            <w:pPr>
              <w:pStyle w:val="TableHeading"/>
            </w:pPr>
            <w:r>
              <w:t>Интерфейс Ethernet № 2</w:t>
            </w:r>
          </w:p>
        </w:tc>
        <w:tc>
          <w:tcPr>
            <w:tcW w:w="2070" w:type="dxa"/>
          </w:tcPr>
          <w:p w14:paraId="3F503E66" w14:textId="77777777" w:rsidR="00C15491" w:rsidRPr="00763D8B" w:rsidRDefault="00C15491" w:rsidP="0010072F">
            <w:pPr>
              <w:pStyle w:val="TableHeading"/>
            </w:pPr>
            <w:r>
              <w:t>Последовательный интерфейс № 1</w:t>
            </w:r>
          </w:p>
        </w:tc>
        <w:tc>
          <w:tcPr>
            <w:tcW w:w="2160" w:type="dxa"/>
          </w:tcPr>
          <w:p w14:paraId="0476A261" w14:textId="77777777" w:rsidR="00C15491" w:rsidRPr="00763D8B" w:rsidRDefault="00C15491" w:rsidP="0010072F">
            <w:pPr>
              <w:pStyle w:val="TableHeading"/>
            </w:pPr>
            <w:r>
              <w:t>Последовательный интерфейс № 2</w:t>
            </w:r>
          </w:p>
        </w:tc>
      </w:tr>
      <w:tr w:rsidR="00C15491" w14:paraId="6489A8F9" w14:textId="77777777" w:rsidTr="0010072F">
        <w:tc>
          <w:tcPr>
            <w:tcW w:w="1530" w:type="dxa"/>
          </w:tcPr>
          <w:p w14:paraId="739D3D2F" w14:textId="77777777" w:rsidR="00C15491" w:rsidRPr="009453F7" w:rsidRDefault="00C15491" w:rsidP="0010072F">
            <w:pPr>
              <w:pStyle w:val="TableText"/>
            </w:pPr>
            <w:r>
              <w:t>1 800</w:t>
            </w:r>
          </w:p>
        </w:tc>
        <w:tc>
          <w:tcPr>
            <w:tcW w:w="2250" w:type="dxa"/>
          </w:tcPr>
          <w:p w14:paraId="72412E6E" w14:textId="77777777" w:rsidR="00C15491" w:rsidRPr="009453F7" w:rsidRDefault="00C15491" w:rsidP="0010072F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499F23A0" w14:textId="77777777" w:rsidR="00C15491" w:rsidRPr="009453F7" w:rsidRDefault="00C15491" w:rsidP="0010072F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7926A017" w14:textId="77777777" w:rsidR="00C15491" w:rsidRPr="009453F7" w:rsidRDefault="00C15491" w:rsidP="0010072F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59D892EE" w14:textId="77777777" w:rsidR="00C15491" w:rsidRPr="009453F7" w:rsidRDefault="00C15491" w:rsidP="0010072F">
            <w:pPr>
              <w:pStyle w:val="TableText"/>
            </w:pPr>
            <w:r>
              <w:t>Serial 0/0/1 (S0/0/1)</w:t>
            </w:r>
          </w:p>
        </w:tc>
      </w:tr>
      <w:tr w:rsidR="00C15491" w14:paraId="33BCB4E7" w14:textId="77777777" w:rsidTr="0010072F">
        <w:tc>
          <w:tcPr>
            <w:tcW w:w="1530" w:type="dxa"/>
          </w:tcPr>
          <w:p w14:paraId="1024439C" w14:textId="77777777" w:rsidR="00C15491" w:rsidRPr="009453F7" w:rsidRDefault="00C15491" w:rsidP="0010072F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5A426168" w14:textId="77777777" w:rsidR="00C15491" w:rsidRPr="009453F7" w:rsidRDefault="00C15491" w:rsidP="0010072F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3F9FB34A" w14:textId="77777777" w:rsidR="00C15491" w:rsidRPr="009453F7" w:rsidRDefault="00C15491" w:rsidP="0010072F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6CADF5EC" w14:textId="77777777" w:rsidR="00C15491" w:rsidRPr="009453F7" w:rsidRDefault="00C15491" w:rsidP="0010072F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68C048FB" w14:textId="77777777" w:rsidR="00C15491" w:rsidRPr="009453F7" w:rsidRDefault="00C15491" w:rsidP="0010072F">
            <w:pPr>
              <w:pStyle w:val="TableText"/>
            </w:pPr>
            <w:r>
              <w:t>Serial 0/0/1 (S0/0/1)</w:t>
            </w:r>
          </w:p>
        </w:tc>
      </w:tr>
      <w:tr w:rsidR="00C15491" w14:paraId="443C9CEF" w14:textId="77777777" w:rsidTr="0010072F">
        <w:tc>
          <w:tcPr>
            <w:tcW w:w="1530" w:type="dxa"/>
          </w:tcPr>
          <w:p w14:paraId="6974D516" w14:textId="77777777" w:rsidR="00C15491" w:rsidRPr="009453F7" w:rsidRDefault="00C15491" w:rsidP="0010072F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421F9EA9" w14:textId="77777777" w:rsidR="00C15491" w:rsidRPr="009453F7" w:rsidRDefault="00C15491" w:rsidP="0010072F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521681ED" w14:textId="77777777" w:rsidR="00C15491" w:rsidRPr="009453F7" w:rsidRDefault="00C15491" w:rsidP="0010072F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44833458" w14:textId="77777777" w:rsidR="00C15491" w:rsidRPr="009453F7" w:rsidRDefault="00C15491" w:rsidP="0010072F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787BE63D" w14:textId="77777777" w:rsidR="00C15491" w:rsidRPr="009453F7" w:rsidRDefault="00C15491" w:rsidP="0010072F">
            <w:pPr>
              <w:pStyle w:val="TableText"/>
            </w:pPr>
            <w:r>
              <w:t>Serial 0/1/1 (S0/1/1)</w:t>
            </w:r>
          </w:p>
        </w:tc>
      </w:tr>
      <w:tr w:rsidR="00C15491" w14:paraId="227B03F4" w14:textId="77777777" w:rsidTr="0010072F">
        <w:tc>
          <w:tcPr>
            <w:tcW w:w="1530" w:type="dxa"/>
          </w:tcPr>
          <w:p w14:paraId="645D5084" w14:textId="77777777" w:rsidR="00C15491" w:rsidRPr="009453F7" w:rsidRDefault="00C15491" w:rsidP="0010072F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6AE6D408" w14:textId="77777777" w:rsidR="00C15491" w:rsidRPr="009453F7" w:rsidRDefault="00C15491" w:rsidP="0010072F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34612F51" w14:textId="77777777" w:rsidR="00C15491" w:rsidRPr="009453F7" w:rsidRDefault="00C15491" w:rsidP="0010072F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0F610C5F" w14:textId="77777777" w:rsidR="00C15491" w:rsidRPr="009453F7" w:rsidRDefault="00C15491" w:rsidP="0010072F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1924591A" w14:textId="77777777" w:rsidR="00C15491" w:rsidRPr="009453F7" w:rsidRDefault="00C15491" w:rsidP="0010072F">
            <w:pPr>
              <w:pStyle w:val="TableText"/>
            </w:pPr>
            <w:r>
              <w:t>Serial 0/0/1 (S0/0/1)</w:t>
            </w:r>
          </w:p>
        </w:tc>
      </w:tr>
      <w:tr w:rsidR="00C15491" w14:paraId="4D24655B" w14:textId="77777777" w:rsidTr="0010072F">
        <w:tc>
          <w:tcPr>
            <w:tcW w:w="1530" w:type="dxa"/>
          </w:tcPr>
          <w:p w14:paraId="64536262" w14:textId="77777777" w:rsidR="00C15491" w:rsidRPr="009453F7" w:rsidRDefault="00C15491" w:rsidP="0010072F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6DF23306" w14:textId="77777777" w:rsidR="00C15491" w:rsidRPr="009453F7" w:rsidRDefault="00C15491" w:rsidP="0010072F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7F9C5CD2" w14:textId="77777777" w:rsidR="00C15491" w:rsidRPr="009453F7" w:rsidRDefault="00C15491" w:rsidP="0010072F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2CA1D701" w14:textId="77777777" w:rsidR="00C15491" w:rsidRPr="009453F7" w:rsidRDefault="00C15491" w:rsidP="0010072F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57C21ECC" w14:textId="77777777" w:rsidR="00C15491" w:rsidRPr="009453F7" w:rsidRDefault="00C15491" w:rsidP="0010072F">
            <w:pPr>
              <w:pStyle w:val="TableText"/>
            </w:pPr>
            <w:r>
              <w:t>Serial 0/0/1 (S0/0/1)</w:t>
            </w:r>
          </w:p>
        </w:tc>
      </w:tr>
      <w:tr w:rsidR="00C15491" w14:paraId="7437A0CB" w14:textId="77777777" w:rsidTr="0010072F">
        <w:tc>
          <w:tcPr>
            <w:tcW w:w="1530" w:type="dxa"/>
          </w:tcPr>
          <w:p w14:paraId="08512775" w14:textId="77777777" w:rsidR="00C15491" w:rsidRPr="009453F7" w:rsidRDefault="00C15491" w:rsidP="0010072F">
            <w:pPr>
              <w:pStyle w:val="TableText"/>
            </w:pPr>
            <w:r>
              <w:t>4221</w:t>
            </w:r>
          </w:p>
        </w:tc>
        <w:tc>
          <w:tcPr>
            <w:tcW w:w="2250" w:type="dxa"/>
          </w:tcPr>
          <w:p w14:paraId="2C636D5A" w14:textId="77777777" w:rsidR="00C15491" w:rsidRPr="009453F7" w:rsidRDefault="00C15491" w:rsidP="0010072F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7D66D1DC" w14:textId="77777777" w:rsidR="00C15491" w:rsidRPr="009453F7" w:rsidRDefault="00C15491" w:rsidP="0010072F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6C8DDFA7" w14:textId="77777777" w:rsidR="00C15491" w:rsidRPr="009453F7" w:rsidRDefault="00C15491" w:rsidP="0010072F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19C9F7E4" w14:textId="77777777" w:rsidR="00C15491" w:rsidRPr="009453F7" w:rsidRDefault="00C15491" w:rsidP="0010072F">
            <w:pPr>
              <w:pStyle w:val="TableText"/>
            </w:pPr>
            <w:r>
              <w:t>Serial 0/1/1 (S0/1/1)</w:t>
            </w:r>
          </w:p>
        </w:tc>
      </w:tr>
      <w:tr w:rsidR="00C15491" w14:paraId="20B31F0C" w14:textId="77777777" w:rsidTr="0010072F">
        <w:tc>
          <w:tcPr>
            <w:tcW w:w="1530" w:type="dxa"/>
          </w:tcPr>
          <w:p w14:paraId="15208A14" w14:textId="77777777" w:rsidR="00C15491" w:rsidRDefault="00C15491" w:rsidP="0010072F">
            <w:pPr>
              <w:pStyle w:val="TableText"/>
            </w:pPr>
            <w:r>
              <w:t>4300</w:t>
            </w:r>
          </w:p>
        </w:tc>
        <w:tc>
          <w:tcPr>
            <w:tcW w:w="2250" w:type="dxa"/>
          </w:tcPr>
          <w:p w14:paraId="1C5DDE56" w14:textId="77777777" w:rsidR="00C15491" w:rsidRPr="009453F7" w:rsidRDefault="00C15491" w:rsidP="0010072F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58273E24" w14:textId="77777777" w:rsidR="00C15491" w:rsidRPr="009453F7" w:rsidRDefault="00C15491" w:rsidP="0010072F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7487CE0E" w14:textId="77777777" w:rsidR="00C15491" w:rsidRDefault="00C15491" w:rsidP="0010072F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18F8ED45" w14:textId="77777777" w:rsidR="00C15491" w:rsidRDefault="00C15491" w:rsidP="0010072F">
            <w:pPr>
              <w:pStyle w:val="TableText"/>
            </w:pPr>
            <w:r>
              <w:t>Serial 0/1/1 (S0/1/1)</w:t>
            </w:r>
          </w:p>
        </w:tc>
      </w:tr>
    </w:tbl>
    <w:p w14:paraId="12BAE4EE" w14:textId="77777777" w:rsidR="00C15491" w:rsidRDefault="00C15491" w:rsidP="00C15491">
      <w:pPr>
        <w:pStyle w:val="aa"/>
      </w:pPr>
      <w:r>
        <w:rPr>
          <w:b/>
        </w:rPr>
        <w:t>Примечание</w:t>
      </w:r>
      <w:r w:rsidRPr="00873C6B">
        <w:t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скобках — это официальное сокращение, которое можно использовать в командах Cisco IOS для обозначения интерфейса.</w:t>
      </w:r>
    </w:p>
    <w:p w14:paraId="26ED4293" w14:textId="77777777" w:rsidR="00C15491" w:rsidRPr="00603503" w:rsidRDefault="00C15491" w:rsidP="00C15491">
      <w:pPr>
        <w:pStyle w:val="ConfigWindow"/>
      </w:pPr>
      <w:r>
        <w:t>Конец документа</w:t>
      </w:r>
    </w:p>
    <w:sectPr w:rsidR="00C15491" w:rsidRPr="00603503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69B7C" w14:textId="77777777" w:rsidR="00C64ED0" w:rsidRDefault="00C64ED0" w:rsidP="00710659">
      <w:pPr>
        <w:spacing w:after="0" w:line="240" w:lineRule="auto"/>
      </w:pPr>
      <w:r>
        <w:separator/>
      </w:r>
    </w:p>
    <w:p w14:paraId="5417C647" w14:textId="77777777" w:rsidR="00C64ED0" w:rsidRDefault="00C64ED0"/>
  </w:endnote>
  <w:endnote w:type="continuationSeparator" w:id="0">
    <w:p w14:paraId="3DD48EDC" w14:textId="77777777" w:rsidR="00C64ED0" w:rsidRDefault="00C64ED0" w:rsidP="00710659">
      <w:pPr>
        <w:spacing w:after="0" w:line="240" w:lineRule="auto"/>
      </w:pPr>
      <w:r>
        <w:continuationSeparator/>
      </w:r>
    </w:p>
    <w:p w14:paraId="1E795FBF" w14:textId="77777777" w:rsidR="00C64ED0" w:rsidRDefault="00C64E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78C48" w14:textId="6A0575EC" w:rsidR="00421963" w:rsidRPr="00882B63" w:rsidRDefault="004219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B57BF">
          <w:t>2016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FB57BF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DD0D9" w14:textId="42368FC3" w:rsidR="00421963" w:rsidRPr="00882B63" w:rsidRDefault="004219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B57BF">
          <w:t>2016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FB57BF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2CC50" w14:textId="77777777" w:rsidR="00C64ED0" w:rsidRDefault="00C64ED0" w:rsidP="00710659">
      <w:pPr>
        <w:spacing w:after="0" w:line="240" w:lineRule="auto"/>
      </w:pPr>
      <w:r>
        <w:separator/>
      </w:r>
    </w:p>
    <w:p w14:paraId="7EB4F4C5" w14:textId="77777777" w:rsidR="00C64ED0" w:rsidRDefault="00C64ED0"/>
  </w:footnote>
  <w:footnote w:type="continuationSeparator" w:id="0">
    <w:p w14:paraId="6B752696" w14:textId="77777777" w:rsidR="00C64ED0" w:rsidRDefault="00C64ED0" w:rsidP="00710659">
      <w:pPr>
        <w:spacing w:after="0" w:line="240" w:lineRule="auto"/>
      </w:pPr>
      <w:r>
        <w:continuationSeparator/>
      </w:r>
    </w:p>
    <w:p w14:paraId="08562721" w14:textId="77777777" w:rsidR="00C64ED0" w:rsidRDefault="00C64E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B38445D558EE46DA8052A287B511ECC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EAB9A0F" w14:textId="77777777" w:rsidR="00421963" w:rsidRDefault="00421963" w:rsidP="008402F2">
        <w:pPr>
          <w:pStyle w:val="PageHead"/>
        </w:pPr>
        <w:r>
          <w:t>Лабораторная работа - Настройка протоколов CDP, LLDP и NTP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E4A89" w14:textId="77777777" w:rsidR="00421963" w:rsidRDefault="00421963" w:rsidP="006C3FCF">
    <w:pPr>
      <w:ind w:left="-288"/>
    </w:pPr>
    <w:r>
      <w:rPr>
        <w:noProof/>
      </w:rPr>
      <w:drawing>
        <wp:inline distT="0" distB="0" distL="0" distR="0" wp14:anchorId="53CC79A8" wp14:editId="6663F3D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F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41E3"/>
    <w:rsid w:val="00075EA9"/>
    <w:rsid w:val="000769CF"/>
    <w:rsid w:val="00080A4D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16F2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21BC"/>
    <w:rsid w:val="001D5B6F"/>
    <w:rsid w:val="001D5E6B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A44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1963"/>
    <w:rsid w:val="00422476"/>
    <w:rsid w:val="0042385C"/>
    <w:rsid w:val="00426FA5"/>
    <w:rsid w:val="00431654"/>
    <w:rsid w:val="004342C0"/>
    <w:rsid w:val="00434926"/>
    <w:rsid w:val="00443ACE"/>
    <w:rsid w:val="00444217"/>
    <w:rsid w:val="0044637C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50A6"/>
    <w:rsid w:val="00476BA9"/>
    <w:rsid w:val="00481650"/>
    <w:rsid w:val="00484032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1118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0C0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3817"/>
    <w:rsid w:val="00675B6B"/>
    <w:rsid w:val="00677544"/>
    <w:rsid w:val="00681687"/>
    <w:rsid w:val="00686295"/>
    <w:rsid w:val="00686587"/>
    <w:rsid w:val="006904CF"/>
    <w:rsid w:val="00695EE2"/>
    <w:rsid w:val="0069660B"/>
    <w:rsid w:val="00697B85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C2A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337B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678D6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5FE6"/>
    <w:rsid w:val="00A76665"/>
    <w:rsid w:val="00A76749"/>
    <w:rsid w:val="00A807C1"/>
    <w:rsid w:val="00A82658"/>
    <w:rsid w:val="00A83374"/>
    <w:rsid w:val="00A833DD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047"/>
    <w:rsid w:val="00B00914"/>
    <w:rsid w:val="00B02A8E"/>
    <w:rsid w:val="00B052EE"/>
    <w:rsid w:val="00B1081F"/>
    <w:rsid w:val="00B2496B"/>
    <w:rsid w:val="00B27499"/>
    <w:rsid w:val="00B3010D"/>
    <w:rsid w:val="00B35151"/>
    <w:rsid w:val="00B4129C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509A"/>
    <w:rsid w:val="00C15491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4ED0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7DC5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27C2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647C"/>
    <w:rsid w:val="00F4135D"/>
    <w:rsid w:val="00F41645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7BF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6B19A"/>
  <w15:docId w15:val="{1964C99A-9DF1-4EEE-9CB2-A91D351E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675B6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4637C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44637C"/>
    <w:pPr>
      <w:spacing w:after="360"/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44637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15491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675B6B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qFormat/>
    <w:rsid w:val="00421963"/>
    <w:rPr>
      <w:b/>
      <w:sz w:val="32"/>
    </w:rPr>
  </w:style>
  <w:style w:type="numbering" w:customStyle="1" w:styleId="PartStepSubStepList">
    <w:name w:val="Part_Step_SubStep_List"/>
    <w:basedOn w:val="a2"/>
    <w:uiPriority w:val="99"/>
    <w:rsid w:val="00421963"/>
    <w:pPr>
      <w:numPr>
        <w:numId w:val="10"/>
      </w:numPr>
    </w:pPr>
  </w:style>
  <w:style w:type="paragraph" w:styleId="aff0">
    <w:name w:val="List Paragraph"/>
    <w:basedOn w:val="a"/>
    <w:uiPriority w:val="34"/>
    <w:unhideWhenUsed/>
    <w:qFormat/>
    <w:rsid w:val="00421963"/>
    <w:pPr>
      <w:ind w:left="720"/>
    </w:pPr>
  </w:style>
  <w:style w:type="paragraph" w:styleId="aff1">
    <w:name w:val="Normal (Web)"/>
    <w:basedOn w:val="a"/>
    <w:uiPriority w:val="99"/>
    <w:semiHidden/>
    <w:unhideWhenUsed/>
    <w:rsid w:val="0042196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aff2">
    <w:name w:val="Revision"/>
    <w:hidden/>
    <w:uiPriority w:val="99"/>
    <w:semiHidden/>
    <w:rsid w:val="00421963"/>
    <w:rPr>
      <w:sz w:val="22"/>
      <w:szCs w:val="22"/>
    </w:rPr>
  </w:style>
  <w:style w:type="character" w:styleId="aff3">
    <w:name w:val="Hyperlink"/>
    <w:uiPriority w:val="99"/>
    <w:unhideWhenUsed/>
    <w:rsid w:val="004219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38445D558EE46DA8052A287B511E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3DD58-8D74-4274-9761-D00A27855BB5}"/>
      </w:docPartPr>
      <w:docPartBody>
        <w:p w:rsidR="00760B9B" w:rsidRDefault="00CD3DD1">
          <w:pPr>
            <w:pStyle w:val="B38445D558EE46DA8052A287B511ECC2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D1"/>
    <w:rsid w:val="005A06D0"/>
    <w:rsid w:val="00760B9B"/>
    <w:rsid w:val="0079703C"/>
    <w:rsid w:val="00CD3DD1"/>
    <w:rsid w:val="00E2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38445D558EE46DA8052A287B511ECC2">
    <w:name w:val="B38445D558EE46DA8052A287B511EC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AD3876-23E2-4EA1-B9DB-AD39EB7DF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19</TotalTime>
  <Pages>7</Pages>
  <Words>1913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Configure CDP, LLDP, and NTP</vt:lpstr>
    </vt:vector>
  </TitlesOfParts>
  <Company>Cisco Systems, Inc.</Company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- Настройка протоколов CDP, LLDP и NTP</dc:title>
  <dc:creator>SP</dc:creator>
  <dc:description>2016 г.</dc:description>
  <cp:lastModifiedBy>Антон Носков</cp:lastModifiedBy>
  <cp:revision>12</cp:revision>
  <cp:lastPrinted>2019-11-27T14:38:00Z</cp:lastPrinted>
  <dcterms:created xsi:type="dcterms:W3CDTF">2019-11-27T00:32:00Z</dcterms:created>
  <dcterms:modified xsi:type="dcterms:W3CDTF">2020-08-23T18:26:00Z</dcterms:modified>
</cp:coreProperties>
</file>